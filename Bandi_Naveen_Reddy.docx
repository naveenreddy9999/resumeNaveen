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F025" w14:textId="13D18EF5" w:rsidR="00D10A96" w:rsidRPr="00944816" w:rsidRDefault="003C4429" w:rsidP="00F41319">
      <w:pPr>
        <w:pStyle w:val="Titl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Bandi NAveen Reddy</w:t>
      </w:r>
    </w:p>
    <w:p w14:paraId="03CB90CA" w14:textId="52E3EDEC" w:rsidR="00D10A96" w:rsidRPr="00944816" w:rsidRDefault="003C4429" w:rsidP="00D10A96">
      <w:pPr>
        <w:pStyle w:val="Subtitl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Senior software engineer</w:t>
      </w:r>
    </w:p>
    <w:p w14:paraId="337E4497" w14:textId="4CED0000" w:rsidR="00D10A96" w:rsidRPr="00944816" w:rsidRDefault="003C4429" w:rsidP="00D10A96">
      <w:pPr>
        <w:pStyle w:val="ContactInfo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+91 6304579418</w:t>
      </w:r>
    </w:p>
    <w:p w14:paraId="0E1A18F8" w14:textId="23D3700C" w:rsidR="00D10A96" w:rsidRPr="00944816" w:rsidRDefault="00CA3626" w:rsidP="00D10A96">
      <w:pPr>
        <w:pStyle w:val="ContactInfo"/>
        <w:rPr>
          <w:rFonts w:ascii="Times New Roman" w:hAnsi="Times New Roman" w:cs="Times New Roman"/>
          <w:lang w:val="fr-FR"/>
        </w:rPr>
      </w:pPr>
      <w:hyperlink r:id="rId10" w:history="1">
        <w:r w:rsidR="003C4429" w:rsidRPr="00944816">
          <w:rPr>
            <w:rStyle w:val="Hyperlink"/>
            <w:rFonts w:ascii="Times New Roman" w:hAnsi="Times New Roman" w:cs="Times New Roman"/>
          </w:rPr>
          <w:t>naveenreddybandi123@gmail.com</w:t>
        </w:r>
      </w:hyperlink>
    </w:p>
    <w:p w14:paraId="1A3C99D8" w14:textId="519EC8E9" w:rsidR="00D10A96" w:rsidRPr="00944816" w:rsidRDefault="003C4429" w:rsidP="00D10A96">
      <w:pPr>
        <w:pStyle w:val="ContactInfo"/>
        <w:rPr>
          <w:rFonts w:ascii="Times New Roman" w:hAnsi="Times New Roman" w:cs="Times New Roman"/>
          <w:lang w:val="fr-FR"/>
        </w:rPr>
      </w:pPr>
      <w:r w:rsidRPr="00944816">
        <w:rPr>
          <w:rFonts w:ascii="Times New Roman" w:hAnsi="Times New Roman" w:cs="Times New Roman"/>
        </w:rPr>
        <w:t>hyderabad</w:t>
      </w:r>
      <w:r w:rsidR="00A57923">
        <w:rPr>
          <w:rFonts w:ascii="Times New Roman" w:hAnsi="Times New Roman" w:cs="Times New Roman"/>
          <w:lang w:val="fr-FR"/>
        </w:rPr>
        <w:t>,</w:t>
      </w:r>
      <w:r w:rsidR="0068010B">
        <w:rPr>
          <w:rFonts w:ascii="Times New Roman" w:hAnsi="Times New Roman" w:cs="Times New Roman"/>
          <w:lang w:val="fr-FR"/>
        </w:rPr>
        <w:t xml:space="preserve"> </w:t>
      </w:r>
      <w:r w:rsidR="00A57923">
        <w:rPr>
          <w:rFonts w:ascii="Times New Roman" w:hAnsi="Times New Roman" w:cs="Times New Roman"/>
          <w:lang w:val="fr-FR"/>
        </w:rPr>
        <w:t>India</w:t>
      </w:r>
      <w:r w:rsidR="00A04EF2">
        <w:rPr>
          <w:rFonts w:ascii="Times New Roman" w:hAnsi="Times New Roman" w:cs="Times New Roman"/>
          <w:lang w:val="fr-FR"/>
        </w:rPr>
        <w:t>,</w:t>
      </w:r>
      <w:r w:rsidR="00C667C7">
        <w:rPr>
          <w:rFonts w:ascii="Times New Roman" w:hAnsi="Times New Roman" w:cs="Times New Roman"/>
          <w:lang w:val="fr-FR"/>
        </w:rPr>
        <w:t>500032</w:t>
      </w:r>
    </w:p>
    <w:p w14:paraId="21E6AC57" w14:textId="77777777" w:rsidR="00D10A96" w:rsidRPr="00944816" w:rsidRDefault="00D10A96" w:rsidP="00D10A96">
      <w:pPr>
        <w:pStyle w:val="Line"/>
        <w:rPr>
          <w:rFonts w:ascii="Times New Roman" w:hAnsi="Times New Roman" w:cs="Times New Roman"/>
          <w:lang w:val="fr-FR"/>
        </w:rPr>
      </w:pPr>
    </w:p>
    <w:p w14:paraId="296E5A47" w14:textId="77777777" w:rsidR="00D10A96" w:rsidRPr="00944816" w:rsidRDefault="00CA3626" w:rsidP="00F41319">
      <w:pPr>
        <w:pStyle w:val="Heading1"/>
        <w:rPr>
          <w:rFonts w:ascii="Times New Roman" w:hAnsi="Times New Roman" w:cs="Times New Roman"/>
          <w:lang w:val="fr-FR"/>
        </w:rPr>
      </w:pPr>
      <w:sdt>
        <w:sdtPr>
          <w:rPr>
            <w:rFonts w:ascii="Times New Roman" w:hAnsi="Times New Roman" w:cs="Times New Roman"/>
          </w:rPr>
          <w:id w:val="1840115771"/>
          <w:placeholder>
            <w:docPart w:val="542A14C2FB23412F9197542F189AD2D2"/>
          </w:placeholder>
          <w:temporary/>
          <w:showingPlcHdr/>
          <w15:appearance w15:val="hidden"/>
        </w:sdtPr>
        <w:sdtEndPr/>
        <w:sdtContent>
          <w:r w:rsidR="00D10A96" w:rsidRPr="00BD087B">
            <w:rPr>
              <w:rFonts w:ascii="Times New Roman" w:hAnsi="Times New Roman" w:cs="Times New Roman"/>
              <w:b/>
              <w:bCs/>
              <w:lang w:val="fr-FR"/>
            </w:rPr>
            <w:t>Objective</w:t>
          </w:r>
        </w:sdtContent>
      </w:sdt>
    </w:p>
    <w:p w14:paraId="098A1303" w14:textId="77777777" w:rsidR="00D10A96" w:rsidRPr="00944816" w:rsidRDefault="00D10A96" w:rsidP="00D10A96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EA38FA3" wp14:editId="33CA1BEF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5A2BD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7F4A8AD5" w14:textId="477A5874" w:rsidR="00D10A96" w:rsidRPr="00627044" w:rsidRDefault="00627044" w:rsidP="00DC1B52">
      <w:pPr>
        <w:rPr>
          <w:rFonts w:ascii="Times New Roman" w:hAnsi="Times New Roman" w:cs="Times New Roman"/>
          <w:sz w:val="18"/>
          <w:szCs w:val="16"/>
        </w:rPr>
      </w:pPr>
      <w:r w:rsidRPr="00627044">
        <w:rPr>
          <w:rFonts w:ascii="Times New Roman" w:hAnsi="Times New Roman" w:cs="Times New Roman"/>
          <w:color w:val="0D0D0D"/>
          <w:shd w:val="clear" w:color="auto" w:fill="FFFFFF"/>
        </w:rPr>
        <w:t>Experienced automation engineer with 2.</w:t>
      </w:r>
      <w:r>
        <w:rPr>
          <w:rFonts w:ascii="Times New Roman" w:hAnsi="Times New Roman" w:cs="Times New Roman"/>
          <w:color w:val="0D0D0D"/>
          <w:shd w:val="clear" w:color="auto" w:fill="FFFFFF"/>
        </w:rPr>
        <w:t>6</w:t>
      </w:r>
      <w:r w:rsidRPr="00627044">
        <w:rPr>
          <w:rFonts w:ascii="Times New Roman" w:hAnsi="Times New Roman" w:cs="Times New Roman"/>
          <w:color w:val="0D0D0D"/>
          <w:shd w:val="clear" w:color="auto" w:fill="FFFFFF"/>
        </w:rPr>
        <w:t xml:space="preserve"> years in software testing. Expertise in mobile, web, and API automation, adept at building robust frameworks. Skilled in TestNG, JUnit, Cucumber, and Extent Reports for thorough testing. Proficient in CI/CD tools like Jenkins, Maven, and Git. Strong in code reviews, test planning, and parallel runs for high-quality results. Collaborative communicator with a passion for innovation and dynamic project contributions.</w:t>
      </w:r>
    </w:p>
    <w:p w14:paraId="69BD0C4E" w14:textId="11FF097D" w:rsidR="00D10A96" w:rsidRPr="00BD087B" w:rsidRDefault="003C4429" w:rsidP="00F41319">
      <w:pPr>
        <w:pStyle w:val="Heading1"/>
        <w:rPr>
          <w:rFonts w:ascii="Times New Roman" w:hAnsi="Times New Roman" w:cs="Times New Roman"/>
          <w:b/>
          <w:bCs/>
        </w:rPr>
      </w:pPr>
      <w:r w:rsidRPr="00BD087B">
        <w:rPr>
          <w:rFonts w:ascii="Times New Roman" w:hAnsi="Times New Roman" w:cs="Times New Roman"/>
          <w:b/>
          <w:bCs/>
        </w:rPr>
        <w:t>Key skills</w:t>
      </w:r>
    </w:p>
    <w:p w14:paraId="148E0127" w14:textId="77777777" w:rsidR="00D10A96" w:rsidRPr="00944816" w:rsidRDefault="00D10A96" w:rsidP="00D10A96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B9E70BF" wp14:editId="38582FD2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A5537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12DFBA3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Automation Testing</w:t>
      </w:r>
    </w:p>
    <w:p w14:paraId="7C1B6378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Mobile, Web, and API Automation</w:t>
      </w:r>
    </w:p>
    <w:p w14:paraId="41C3E8D5" w14:textId="77777777" w:rsidR="003C4429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TestNG</w:t>
      </w:r>
    </w:p>
    <w:p w14:paraId="69CB781D" w14:textId="727E1907" w:rsidR="00A657CF" w:rsidRPr="00A657CF" w:rsidRDefault="00CB25F0" w:rsidP="00A657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</w:t>
      </w:r>
    </w:p>
    <w:p w14:paraId="13C7FF22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Cucumber</w:t>
      </w:r>
    </w:p>
    <w:p w14:paraId="7A938753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Extent Reports</w:t>
      </w:r>
    </w:p>
    <w:p w14:paraId="08BB8267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Jenkins</w:t>
      </w:r>
    </w:p>
    <w:p w14:paraId="1C8657A7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Maven</w:t>
      </w:r>
    </w:p>
    <w:p w14:paraId="68DD57EA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Git</w:t>
      </w:r>
    </w:p>
    <w:p w14:paraId="0E829955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Code Reviews</w:t>
      </w:r>
    </w:p>
    <w:p w14:paraId="434105E1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Test Case Planning</w:t>
      </w:r>
    </w:p>
    <w:p w14:paraId="308B64D4" w14:textId="77777777" w:rsidR="003C4429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Parallel Test Execution</w:t>
      </w:r>
    </w:p>
    <w:p w14:paraId="26CEEF77" w14:textId="6EA7D58E" w:rsidR="00D10A96" w:rsidRPr="00944816" w:rsidRDefault="003C4429" w:rsidP="003C4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Client Collaboration</w:t>
      </w:r>
    </w:p>
    <w:p w14:paraId="6BC567D8" w14:textId="77777777" w:rsidR="00D10A96" w:rsidRPr="00944816" w:rsidRDefault="00D10A96" w:rsidP="00F41319">
      <w:pPr>
        <w:rPr>
          <w:rFonts w:ascii="Times New Roman" w:hAnsi="Times New Roman" w:cs="Times New Roman"/>
          <w:sz w:val="18"/>
          <w:szCs w:val="16"/>
        </w:rPr>
      </w:pPr>
    </w:p>
    <w:p w14:paraId="0F2DAB7A" w14:textId="77777777" w:rsidR="00D10A96" w:rsidRPr="00944816" w:rsidRDefault="00CA3626" w:rsidP="00DC1B5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9094262"/>
          <w:placeholder>
            <w:docPart w:val="381C349FEFA04CB99E62398AFFC1221A"/>
          </w:placeholder>
          <w:temporary/>
          <w:showingPlcHdr/>
          <w15:appearance w15:val="hidden"/>
        </w:sdtPr>
        <w:sdtEndPr/>
        <w:sdtContent>
          <w:r w:rsidR="00D10A96" w:rsidRPr="00BD087B">
            <w:rPr>
              <w:rFonts w:ascii="Times New Roman" w:hAnsi="Times New Roman" w:cs="Times New Roman"/>
              <w:b/>
              <w:bCs/>
            </w:rPr>
            <w:t>Experience</w:t>
          </w:r>
        </w:sdtContent>
      </w:sdt>
    </w:p>
    <w:p w14:paraId="66183146" w14:textId="77777777" w:rsidR="00D10A96" w:rsidRPr="00944816" w:rsidRDefault="00D10A96" w:rsidP="00D10A96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2A2F5C70" wp14:editId="75FA03A9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ABE0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903F101" w14:textId="77777777" w:rsidR="00BD087B" w:rsidRDefault="00BD087B" w:rsidP="00BD087B">
      <w:pPr>
        <w:pStyle w:val="Line"/>
        <w:rPr>
          <w:rStyle w:val="NotBold"/>
          <w:rFonts w:ascii="Times New Roman" w:hAnsi="Times New Roman" w:cs="Times New Roman"/>
        </w:rPr>
      </w:pPr>
    </w:p>
    <w:p w14:paraId="1779FD10" w14:textId="20820B79" w:rsidR="00144C13" w:rsidRPr="00AC1526" w:rsidRDefault="00BD087B" w:rsidP="00BD087B">
      <w:pPr>
        <w:pStyle w:val="Line"/>
        <w:rPr>
          <w:rFonts w:ascii="Times New Roman" w:hAnsi="Times New Roman" w:cs="Times New Roman"/>
          <w:noProof w:val="0"/>
          <w:sz w:val="24"/>
          <w:szCs w:val="24"/>
        </w:rPr>
      </w:pPr>
      <w:r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Senior Software Engineer </w:t>
      </w:r>
      <w:r w:rsidR="00A74546" w:rsidRPr="00AC1526">
        <w:rPr>
          <w:rFonts w:ascii="Times New Roman" w:hAnsi="Times New Roman" w:cs="Times New Roman"/>
          <w:noProof w:val="0"/>
          <w:sz w:val="24"/>
          <w:szCs w:val="24"/>
        </w:rPr>
        <w:t>|</w:t>
      </w:r>
      <w:r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AC1526">
        <w:rPr>
          <w:rFonts w:ascii="Times New Roman" w:hAnsi="Times New Roman" w:cs="Times New Roman"/>
          <w:noProof w:val="0"/>
          <w:sz w:val="24"/>
          <w:szCs w:val="24"/>
        </w:rPr>
        <w:t xml:space="preserve">Capgemini </w:t>
      </w:r>
      <w:r w:rsidR="00A74546" w:rsidRPr="00AC1526">
        <w:rPr>
          <w:rFonts w:ascii="Times New Roman" w:hAnsi="Times New Roman" w:cs="Times New Roman"/>
          <w:noProof w:val="0"/>
          <w:sz w:val="24"/>
          <w:szCs w:val="24"/>
        </w:rPr>
        <w:t>|</w:t>
      </w:r>
      <w:r w:rsidRPr="00AC1526">
        <w:rPr>
          <w:rFonts w:ascii="Times New Roman" w:hAnsi="Times New Roman" w:cs="Times New Roman"/>
          <w:noProof w:val="0"/>
          <w:sz w:val="24"/>
          <w:szCs w:val="24"/>
        </w:rPr>
        <w:t xml:space="preserve"> Hyderabad</w:t>
      </w:r>
    </w:p>
    <w:p w14:paraId="00EC65F0" w14:textId="77777777" w:rsidR="00F26C3B" w:rsidRDefault="00F26C3B" w:rsidP="00BD087B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42234E78" w14:textId="2E2D96B5" w:rsidR="00BD087B" w:rsidRPr="00AC1526" w:rsidRDefault="00BD087B" w:rsidP="00BD087B">
      <w:pPr>
        <w:pStyle w:val="Line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C1526">
        <w:rPr>
          <w:rFonts w:ascii="Times New Roman" w:hAnsi="Times New Roman" w:cs="Times New Roman"/>
          <w:noProof w:val="0"/>
          <w:sz w:val="24"/>
          <w:szCs w:val="24"/>
        </w:rPr>
        <w:br/>
      </w:r>
      <w:r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>HSBC Digital Business Banking</w:t>
      </w:r>
    </w:p>
    <w:p w14:paraId="7CFC5515" w14:textId="77777777" w:rsidR="00AC1526" w:rsidRPr="00AC1526" w:rsidRDefault="00AC1526" w:rsidP="00BD087B">
      <w:pPr>
        <w:pStyle w:val="Line"/>
        <w:rPr>
          <w:rFonts w:ascii="Times New Roman" w:hAnsi="Times New Roman" w:cs="Times New Roman"/>
          <w:noProof w:val="0"/>
          <w:sz w:val="24"/>
          <w:szCs w:val="24"/>
        </w:rPr>
      </w:pPr>
    </w:p>
    <w:p w14:paraId="58CF298A" w14:textId="77777777" w:rsidR="00BD087B" w:rsidRPr="00BD087B" w:rsidRDefault="00BD087B" w:rsidP="00BD087B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5F863ACB" w14:textId="77777777" w:rsidR="00BD087B" w:rsidRDefault="00BD087B" w:rsidP="00BD087B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Project Overview: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Leading automation efforts for HSBC Digital Business Banking project, focusing on enhancing the efficiency and reliability of software testing processes across web, API, and mobile platforms.</w:t>
      </w:r>
    </w:p>
    <w:p w14:paraId="6A84DC1E" w14:textId="77777777" w:rsidR="00EB043C" w:rsidRPr="00BD087B" w:rsidRDefault="00EB043C" w:rsidP="00EB043C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3B8A587C" w14:textId="77777777" w:rsidR="00BD087B" w:rsidRDefault="00BD087B" w:rsidP="00BD087B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Responsibilities:</w:t>
      </w:r>
    </w:p>
    <w:p w14:paraId="08FFA4C7" w14:textId="77777777" w:rsidR="00320051" w:rsidRPr="00BD087B" w:rsidRDefault="00320051" w:rsidP="00320051">
      <w:pPr>
        <w:pStyle w:val="Line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4571659D" w14:textId="7C939530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Designed and implemented robust automation frameworks using </w:t>
      </w:r>
      <w:r w:rsidR="001622BD"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TestNG and Cucumber to ensure comprehensive test coverage and accurate reporting.</w:t>
      </w:r>
    </w:p>
    <w:p w14:paraId="76AA3479" w14:textId="77777777" w:rsidR="00636992" w:rsidRPr="00BD087B" w:rsidRDefault="00636992" w:rsidP="00636992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2A540656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Managed continuous integration and delivery pipelines using Jenkins, Maven, and Git to facilitate seamless collaboration among development teams.</w:t>
      </w:r>
    </w:p>
    <w:p w14:paraId="3518FD32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7483E3F6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Conducted code reviews and collaborated closely with team members to maintain the highest standards of software quality.</w:t>
      </w:r>
    </w:p>
    <w:p w14:paraId="392D926C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02CD4297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Completed over 300 end-to-end test cases covering web, API, and mobile automation, ensuring thorough validation of system functionality.</w:t>
      </w:r>
    </w:p>
    <w:p w14:paraId="34BE3135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178055D4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Executed contract API validation to verify adherence to specified requirements and standards.</w:t>
      </w:r>
    </w:p>
    <w:p w14:paraId="2D6C6EC8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3169579F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Automated end-to-end payments processes, including validation of payment creation and verification in activity history logs.</w:t>
      </w:r>
    </w:p>
    <w:p w14:paraId="601DD4D8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315342AF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lastRenderedPageBreak/>
        <w:t>Developed and executed mobile automation tests, creating card end-to-end journeys and user activation tests to ensure a seamless user experience.</w:t>
      </w:r>
    </w:p>
    <w:p w14:paraId="7B1237A4" w14:textId="77777777" w:rsidR="00EB043C" w:rsidRPr="00BD087B" w:rsidRDefault="00EB043C" w:rsidP="00EB043C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6231F7D5" w14:textId="77777777" w:rsidR="00BD087B" w:rsidRDefault="00BD087B" w:rsidP="00BD087B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Achievements:</w:t>
      </w:r>
    </w:p>
    <w:p w14:paraId="0F8CD86B" w14:textId="77777777" w:rsidR="00320051" w:rsidRPr="00BD087B" w:rsidRDefault="00320051" w:rsidP="00320051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31FD926D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Successfully implemented parallel test execution strategies, resulting in a significant reduction in test cycle times and improved overall efficiency.</w:t>
      </w:r>
    </w:p>
    <w:p w14:paraId="52C59DED" w14:textId="77777777" w:rsidR="00636992" w:rsidRPr="00BD087B" w:rsidRDefault="00636992" w:rsidP="00636992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67E73696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Introduced automated reporting using Extent Reports, providing stakeholders with clear and concise insights into test results and project status.</w:t>
      </w:r>
    </w:p>
    <w:p w14:paraId="6B08A78A" w14:textId="77777777" w:rsidR="00EB043C" w:rsidRPr="00BD087B" w:rsidRDefault="00EB043C" w:rsidP="00EB043C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2C261446" w14:textId="77777777" w:rsidR="00BD087B" w:rsidRDefault="00BD087B" w:rsidP="00BD087B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Challenges:</w:t>
      </w:r>
    </w:p>
    <w:p w14:paraId="1015DC4D" w14:textId="77777777" w:rsidR="00320051" w:rsidRPr="00BD087B" w:rsidRDefault="00320051" w:rsidP="00320051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4BE49DF7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Overcoming compatibility issues between different versions of software libraries and tools to ensure smooth execution of automation scripts.</w:t>
      </w:r>
    </w:p>
    <w:p w14:paraId="2DC1A0F3" w14:textId="77777777" w:rsidR="00636992" w:rsidRPr="00BD087B" w:rsidRDefault="00636992" w:rsidP="00636992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1C8CF316" w14:textId="77777777" w:rsidR="00BD087B" w:rsidRDefault="00BD087B" w:rsidP="00BD087B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Addressing scalability concerns in automation frameworks to accommodate the growing complexity of the project.</w:t>
      </w:r>
    </w:p>
    <w:p w14:paraId="7405DFEA" w14:textId="77777777" w:rsidR="00EB043C" w:rsidRPr="00BD087B" w:rsidRDefault="00EB043C" w:rsidP="00EB043C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2B4D21A1" w14:textId="67322E42" w:rsidR="003859CE" w:rsidRDefault="00BD087B" w:rsidP="003859CE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Technologies Used: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="001622BD"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TestNG, Cucumber, Extent Reports, Jenkins, </w:t>
      </w:r>
      <w:r w:rsidR="006835CD">
        <w:rPr>
          <w:rFonts w:ascii="Times New Roman" w:hAnsi="Times New Roman" w:cs="Times New Roman"/>
          <w:noProof w:val="0"/>
          <w:sz w:val="22"/>
          <w:szCs w:val="22"/>
        </w:rPr>
        <w:t>Selenium, Java,</w:t>
      </w:r>
      <w:r w:rsidR="001613CB">
        <w:rPr>
          <w:rFonts w:ascii="Times New Roman" w:hAnsi="Times New Roman" w:cs="Times New Roman"/>
          <w:noProof w:val="0"/>
          <w:sz w:val="22"/>
          <w:szCs w:val="22"/>
        </w:rPr>
        <w:t xml:space="preserve"> Appium, Rest</w:t>
      </w:r>
      <w:r w:rsidR="00F26C3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="001613CB">
        <w:rPr>
          <w:rFonts w:ascii="Times New Roman" w:hAnsi="Times New Roman" w:cs="Times New Roman"/>
          <w:noProof w:val="0"/>
          <w:sz w:val="22"/>
          <w:szCs w:val="22"/>
        </w:rPr>
        <w:t>Assured,</w:t>
      </w:r>
      <w:r w:rsidR="006835CD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Maven, Git</w:t>
      </w:r>
      <w:r w:rsidR="007B7043"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19D6BFD1" w14:textId="77777777" w:rsidR="00D506B1" w:rsidRDefault="00D506B1" w:rsidP="00D506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58D02514" w14:textId="77777777" w:rsidR="00D506B1" w:rsidRPr="002D3DB1" w:rsidRDefault="00D506B1" w:rsidP="00D506B1">
      <w:pPr>
        <w:pStyle w:val="Line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4F8F73E6" w14:textId="21882ADB" w:rsidR="00D506B1" w:rsidRPr="00AC1526" w:rsidRDefault="00D506B1" w:rsidP="00D506B1">
      <w:pPr>
        <w:pStyle w:val="Line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>HSBC Sales and Suitability</w:t>
      </w:r>
    </w:p>
    <w:p w14:paraId="5494354D" w14:textId="77777777" w:rsidR="00D265CE" w:rsidRDefault="00D265CE" w:rsidP="00D506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21755F11" w14:textId="78256E37" w:rsidR="00D265CE" w:rsidRDefault="00D265CE" w:rsidP="00D265CE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Project Overview: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Leading automation efforts for HSBC </w:t>
      </w:r>
      <w:r w:rsidR="00236D7F">
        <w:rPr>
          <w:rFonts w:ascii="Times New Roman" w:hAnsi="Times New Roman" w:cs="Times New Roman"/>
          <w:noProof w:val="0"/>
          <w:sz w:val="22"/>
          <w:szCs w:val="22"/>
        </w:rPr>
        <w:t>Sales and Suitability project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, focusing on enhancing the efficiency and reliability of software testing processes across web</w:t>
      </w:r>
      <w:r w:rsidR="00236D7F">
        <w:rPr>
          <w:rFonts w:ascii="Times New Roman" w:hAnsi="Times New Roman" w:cs="Times New Roman"/>
          <w:noProof w:val="0"/>
          <w:sz w:val="22"/>
          <w:szCs w:val="22"/>
        </w:rPr>
        <w:t xml:space="preserve"> application.</w:t>
      </w:r>
    </w:p>
    <w:p w14:paraId="2ECCC2E1" w14:textId="77777777" w:rsidR="00D265CE" w:rsidRPr="00BD087B" w:rsidRDefault="00D265CE" w:rsidP="00D265CE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005CF1F5" w14:textId="77777777" w:rsidR="00D265CE" w:rsidRDefault="00D265CE" w:rsidP="00D265CE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Responsibilities:</w:t>
      </w:r>
    </w:p>
    <w:p w14:paraId="08BAEAAC" w14:textId="77777777" w:rsidR="00D265CE" w:rsidRPr="00BD087B" w:rsidRDefault="00D265CE" w:rsidP="00D265CE">
      <w:pPr>
        <w:pStyle w:val="Line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05C9717A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Designed and implemented robust automation frameworks using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TestNG and Cucumber to ensure comprehensive test coverage and accurate reporting.</w:t>
      </w:r>
    </w:p>
    <w:p w14:paraId="0892657B" w14:textId="77777777" w:rsidR="00636992" w:rsidRPr="00BD087B" w:rsidRDefault="00636992" w:rsidP="00636992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1C12FE86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Managed continuous integration and delivery pipelines using Jenkins, Maven, and Git to facilitate seamless collaboration among development teams.</w:t>
      </w:r>
    </w:p>
    <w:p w14:paraId="3C66FACB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1FBB2184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Conducted code reviews and collaborated closely with team members to maintain the highest standards of software quality.</w:t>
      </w:r>
    </w:p>
    <w:p w14:paraId="41C75458" w14:textId="77777777" w:rsidR="00636992" w:rsidRPr="00BD087B" w:rsidRDefault="00636992" w:rsidP="00636992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4C3DE663" w14:textId="3D0DDC3F" w:rsidR="0054445D" w:rsidRDefault="00D265CE" w:rsidP="0054445D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Completed over </w:t>
      </w:r>
      <w:r w:rsidR="0054445D">
        <w:rPr>
          <w:rFonts w:ascii="Times New Roman" w:hAnsi="Times New Roman" w:cs="Times New Roman"/>
          <w:noProof w:val="0"/>
          <w:sz w:val="22"/>
          <w:szCs w:val="22"/>
        </w:rPr>
        <w:t>50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end-to-end test cases covering web</w:t>
      </w:r>
      <w:r w:rsidR="0054445D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automation, ensuring thorough validation of system functionality.</w:t>
      </w:r>
    </w:p>
    <w:p w14:paraId="68ADE283" w14:textId="77777777" w:rsidR="0054445D" w:rsidRDefault="0054445D" w:rsidP="0054445D">
      <w:pPr>
        <w:pStyle w:val="ListParagraph"/>
        <w:rPr>
          <w:rFonts w:ascii="Times New Roman" w:hAnsi="Times New Roman" w:cs="Times New Roman"/>
        </w:rPr>
      </w:pPr>
    </w:p>
    <w:p w14:paraId="123A7BD9" w14:textId="2CA7E434" w:rsidR="0054445D" w:rsidRPr="0054445D" w:rsidRDefault="00C85C68" w:rsidP="0054445D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Automated </w:t>
      </w:r>
      <w:r w:rsidR="00D17D57">
        <w:rPr>
          <w:rFonts w:ascii="Times New Roman" w:hAnsi="Times New Roman" w:cs="Times New Roman"/>
          <w:noProof w:val="0"/>
          <w:sz w:val="22"/>
          <w:szCs w:val="22"/>
        </w:rPr>
        <w:t xml:space="preserve">Different types of accounts </w:t>
      </w:r>
      <w:r w:rsidR="00371D64">
        <w:rPr>
          <w:rFonts w:ascii="Times New Roman" w:hAnsi="Times New Roman" w:cs="Times New Roman"/>
          <w:noProof w:val="0"/>
          <w:sz w:val="22"/>
          <w:szCs w:val="22"/>
        </w:rPr>
        <w:t xml:space="preserve">like Business over </w:t>
      </w:r>
      <w:r w:rsidR="00894BD5">
        <w:rPr>
          <w:rFonts w:ascii="Times New Roman" w:hAnsi="Times New Roman" w:cs="Times New Roman"/>
          <w:noProof w:val="0"/>
          <w:sz w:val="22"/>
          <w:szCs w:val="22"/>
        </w:rPr>
        <w:t>draft, Insurance</w:t>
      </w:r>
      <w:r w:rsidR="00371D64">
        <w:rPr>
          <w:rFonts w:ascii="Times New Roman" w:hAnsi="Times New Roman" w:cs="Times New Roman"/>
          <w:noProof w:val="0"/>
          <w:sz w:val="22"/>
          <w:szCs w:val="22"/>
        </w:rPr>
        <w:t>, Short term and Long term onboardings.</w:t>
      </w:r>
    </w:p>
    <w:p w14:paraId="362A31DB" w14:textId="77777777" w:rsidR="00D265CE" w:rsidRPr="00BD087B" w:rsidRDefault="00D265CE" w:rsidP="0054445D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0BC76C30" w14:textId="77777777" w:rsidR="00D265CE" w:rsidRDefault="00D265CE" w:rsidP="00D265CE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Achievements:</w:t>
      </w:r>
    </w:p>
    <w:p w14:paraId="7C8E27CE" w14:textId="77777777" w:rsidR="00D265CE" w:rsidRPr="00BD087B" w:rsidRDefault="00D265CE" w:rsidP="00D265CE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7499F6C7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Successfully implemented parallel test execution strategies, resulting in a significant reduction in test cycle times and improved overall efficiency.</w:t>
      </w:r>
    </w:p>
    <w:p w14:paraId="66203964" w14:textId="77777777" w:rsidR="00C85C68" w:rsidRPr="00BD087B" w:rsidRDefault="00C85C68" w:rsidP="00C85C68">
      <w:pPr>
        <w:pStyle w:val="Line"/>
        <w:ind w:left="1080"/>
        <w:rPr>
          <w:rFonts w:ascii="Times New Roman" w:hAnsi="Times New Roman" w:cs="Times New Roman"/>
          <w:noProof w:val="0"/>
          <w:sz w:val="22"/>
          <w:szCs w:val="22"/>
        </w:rPr>
      </w:pPr>
    </w:p>
    <w:p w14:paraId="519D34B1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Introduced automated reporting using Extent Reports, providing stakeholders with clear and concise insights into test results and project status.</w:t>
      </w:r>
    </w:p>
    <w:p w14:paraId="16FB42A5" w14:textId="77777777" w:rsidR="00D265CE" w:rsidRPr="00BD087B" w:rsidRDefault="00D265CE" w:rsidP="00D265CE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40386D56" w14:textId="77777777" w:rsidR="00D265CE" w:rsidRDefault="00D265CE" w:rsidP="00D265CE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Challenges:</w:t>
      </w:r>
    </w:p>
    <w:p w14:paraId="4FC75B53" w14:textId="77777777" w:rsidR="00D265CE" w:rsidRPr="00BD087B" w:rsidRDefault="00D265CE" w:rsidP="00D265CE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2E076C40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Overcoming compatibility issues between different versions of software libraries and tools to ensure smooth execution of automation scripts.</w:t>
      </w:r>
    </w:p>
    <w:p w14:paraId="171EF93E" w14:textId="77777777" w:rsidR="00C85C68" w:rsidRPr="00BD087B" w:rsidRDefault="00C85C68" w:rsidP="00C85C68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6DD098B5" w14:textId="77777777" w:rsidR="00D265CE" w:rsidRDefault="00D265CE" w:rsidP="00D265CE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Addressing scalability concerns in automation frameworks to accommodate the growing complexity of the project.</w:t>
      </w:r>
    </w:p>
    <w:p w14:paraId="767F4033" w14:textId="77777777" w:rsidR="00D265CE" w:rsidRPr="00BD087B" w:rsidRDefault="00D265CE" w:rsidP="00D265CE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0ACEECD3" w14:textId="0773E666" w:rsidR="00D265CE" w:rsidRDefault="00D265CE" w:rsidP="00D265CE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Technologies Used: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TestNG, Cucumber, Extent Reports, Jenkins,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Selenium, Java,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Maven, Git</w:t>
      </w:r>
      <w:r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3F601DB7" w14:textId="77777777" w:rsidR="00D265CE" w:rsidRDefault="00D265CE" w:rsidP="00D265CE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3718E7A9" w14:textId="6560BEC2" w:rsidR="00D265CE" w:rsidRDefault="00D265CE" w:rsidP="00D506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6EAD8584" w14:textId="06FD4D05" w:rsidR="00D506B1" w:rsidRPr="00AC1526" w:rsidRDefault="00D506B1" w:rsidP="00D506B1">
      <w:pPr>
        <w:pStyle w:val="Line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>HSBC Business Onboar</w:t>
      </w:r>
      <w:r w:rsidR="00910B38" w:rsidRPr="00AC1526">
        <w:rPr>
          <w:rFonts w:ascii="Times New Roman" w:hAnsi="Times New Roman" w:cs="Times New Roman"/>
          <w:b/>
          <w:bCs/>
          <w:noProof w:val="0"/>
          <w:sz w:val="24"/>
          <w:szCs w:val="24"/>
        </w:rPr>
        <w:t>ding System</w:t>
      </w:r>
    </w:p>
    <w:p w14:paraId="0F3E8A81" w14:textId="77777777" w:rsidR="002D3DB1" w:rsidRDefault="002D3DB1" w:rsidP="002D3D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6D54404A" w14:textId="107DC245" w:rsidR="002D3DB1" w:rsidRDefault="002D3DB1" w:rsidP="002D3DB1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Project Overview: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Leading automation efforts for HSBC </w:t>
      </w:r>
      <w:r w:rsidR="001C2B46">
        <w:rPr>
          <w:rFonts w:ascii="Times New Roman" w:hAnsi="Times New Roman" w:cs="Times New Roman"/>
          <w:noProof w:val="0"/>
          <w:sz w:val="22"/>
          <w:szCs w:val="22"/>
        </w:rPr>
        <w:t>Business Onboarding System project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, focusing on enhancing the efficiency and reliability of software testing processes across web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application.</w:t>
      </w:r>
    </w:p>
    <w:p w14:paraId="54335762" w14:textId="77777777" w:rsidR="002D3DB1" w:rsidRPr="00BD087B" w:rsidRDefault="002D3DB1" w:rsidP="002D3DB1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50AC3839" w14:textId="77777777" w:rsidR="002D3DB1" w:rsidRDefault="002D3DB1" w:rsidP="002D3DB1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Responsibilities:</w:t>
      </w:r>
    </w:p>
    <w:p w14:paraId="79F5B294" w14:textId="77777777" w:rsidR="002D3DB1" w:rsidRPr="00BD087B" w:rsidRDefault="002D3DB1" w:rsidP="002D3DB1">
      <w:pPr>
        <w:pStyle w:val="Line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61D0C9BB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Designed and implemented robust automation frameworks using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TestNG and Cucumber to ensure comprehensive test coverage and accurate reporting.</w:t>
      </w:r>
    </w:p>
    <w:p w14:paraId="21D7EF6A" w14:textId="77777777" w:rsidR="002D3DB1" w:rsidRPr="00BD087B" w:rsidRDefault="002D3DB1" w:rsidP="002D3DB1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74087F3C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Managed continuous integration and delivery pipelines using Jenkins, Maven, and Git to facilitate seamless collaboration among development teams.</w:t>
      </w:r>
    </w:p>
    <w:p w14:paraId="050616D0" w14:textId="77777777" w:rsidR="002D3DB1" w:rsidRPr="00BD087B" w:rsidRDefault="002D3DB1" w:rsidP="002D3D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55A5E056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Conducted code reviews and collaborated closely with team members to maintain the highest standards of software quality.</w:t>
      </w:r>
    </w:p>
    <w:p w14:paraId="579C149D" w14:textId="77777777" w:rsidR="002D3DB1" w:rsidRPr="00BD087B" w:rsidRDefault="002D3DB1" w:rsidP="002D3D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19CFAEEB" w14:textId="4541BE98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Completed over </w:t>
      </w:r>
      <w:r w:rsidR="00894BD5">
        <w:rPr>
          <w:rFonts w:ascii="Times New Roman" w:hAnsi="Times New Roman" w:cs="Times New Roman"/>
          <w:noProof w:val="0"/>
          <w:sz w:val="22"/>
          <w:szCs w:val="22"/>
        </w:rPr>
        <w:t>2</w:t>
      </w:r>
      <w:r>
        <w:rPr>
          <w:rFonts w:ascii="Times New Roman" w:hAnsi="Times New Roman" w:cs="Times New Roman"/>
          <w:noProof w:val="0"/>
          <w:sz w:val="22"/>
          <w:szCs w:val="22"/>
        </w:rPr>
        <w:t>0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end-to-end test cases covering web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automation, ensuring thorough validation of system functionality.</w:t>
      </w:r>
    </w:p>
    <w:p w14:paraId="4F7625B7" w14:textId="77777777" w:rsidR="002D3DB1" w:rsidRDefault="002D3DB1" w:rsidP="002D3DB1">
      <w:pPr>
        <w:pStyle w:val="ListParagraph"/>
        <w:rPr>
          <w:rFonts w:ascii="Times New Roman" w:hAnsi="Times New Roman" w:cs="Times New Roman"/>
        </w:rPr>
      </w:pPr>
    </w:p>
    <w:p w14:paraId="0291CE1A" w14:textId="15546DB4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>Automated Different types of accounts</w:t>
      </w:r>
      <w:r w:rsidR="001C2B46">
        <w:rPr>
          <w:rFonts w:ascii="Times New Roman" w:hAnsi="Times New Roman" w:cs="Times New Roman"/>
          <w:noProof w:val="0"/>
          <w:sz w:val="22"/>
          <w:szCs w:val="22"/>
        </w:rPr>
        <w:t xml:space="preserve"> Business Creditor Account</w:t>
      </w:r>
      <w:r w:rsidR="00677FC2">
        <w:rPr>
          <w:rFonts w:ascii="Times New Roman" w:hAnsi="Times New Roman" w:cs="Times New Roman"/>
          <w:noProof w:val="0"/>
          <w:sz w:val="22"/>
          <w:szCs w:val="22"/>
        </w:rPr>
        <w:t>, Business Charitable accounts</w:t>
      </w:r>
      <w:r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164D59C8" w14:textId="77777777" w:rsidR="00677FC2" w:rsidRDefault="00677FC2" w:rsidP="00677FC2">
      <w:pPr>
        <w:pStyle w:val="ListParagraph"/>
        <w:rPr>
          <w:rFonts w:ascii="Times New Roman" w:hAnsi="Times New Roman" w:cs="Times New Roman"/>
        </w:rPr>
      </w:pPr>
    </w:p>
    <w:p w14:paraId="449153EC" w14:textId="7626F8A6" w:rsidR="00677FC2" w:rsidRPr="0054445D" w:rsidRDefault="00677FC2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Automated </w:t>
      </w:r>
      <w:r w:rsidR="009D777E">
        <w:rPr>
          <w:rFonts w:ascii="Times New Roman" w:hAnsi="Times New Roman" w:cs="Times New Roman"/>
          <w:noProof w:val="0"/>
          <w:sz w:val="22"/>
          <w:szCs w:val="22"/>
        </w:rPr>
        <w:t>Accounts onboar</w:t>
      </w:r>
      <w:r w:rsidR="000C45A6">
        <w:rPr>
          <w:rFonts w:ascii="Times New Roman" w:hAnsi="Times New Roman" w:cs="Times New Roman"/>
          <w:noProof w:val="0"/>
          <w:sz w:val="22"/>
          <w:szCs w:val="22"/>
        </w:rPr>
        <w:t xml:space="preserve">ding, </w:t>
      </w:r>
      <w:r w:rsidR="00237EF0">
        <w:rPr>
          <w:rFonts w:ascii="Times New Roman" w:hAnsi="Times New Roman" w:cs="Times New Roman"/>
          <w:noProof w:val="0"/>
          <w:sz w:val="22"/>
          <w:szCs w:val="22"/>
        </w:rPr>
        <w:t>retrieve,</w:t>
      </w:r>
      <w:r w:rsidR="000C45A6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="009B0688">
        <w:rPr>
          <w:rFonts w:ascii="Times New Roman" w:hAnsi="Times New Roman" w:cs="Times New Roman"/>
          <w:noProof w:val="0"/>
          <w:sz w:val="22"/>
          <w:szCs w:val="22"/>
        </w:rPr>
        <w:t>self-authenticate processes.</w:t>
      </w:r>
    </w:p>
    <w:p w14:paraId="2E9C6F26" w14:textId="77777777" w:rsidR="002D3DB1" w:rsidRPr="00BD087B" w:rsidRDefault="002D3DB1" w:rsidP="002D3D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4260C505" w14:textId="77777777" w:rsidR="002D3DB1" w:rsidRDefault="002D3DB1" w:rsidP="002D3DB1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Achievements:</w:t>
      </w:r>
    </w:p>
    <w:p w14:paraId="157334D9" w14:textId="77777777" w:rsidR="002D3DB1" w:rsidRPr="00BD087B" w:rsidRDefault="002D3DB1" w:rsidP="002D3DB1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7FBF2F1C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Successfully implemented parallel test execution strategies, resulting in a significant reduction in test cycle times and improved overall efficiency.</w:t>
      </w:r>
    </w:p>
    <w:p w14:paraId="647F53E9" w14:textId="77777777" w:rsidR="002D3DB1" w:rsidRPr="00BD087B" w:rsidRDefault="002D3DB1" w:rsidP="002D3DB1">
      <w:pPr>
        <w:pStyle w:val="Line"/>
        <w:ind w:left="1080"/>
        <w:rPr>
          <w:rFonts w:ascii="Times New Roman" w:hAnsi="Times New Roman" w:cs="Times New Roman"/>
          <w:noProof w:val="0"/>
          <w:sz w:val="22"/>
          <w:szCs w:val="22"/>
        </w:rPr>
      </w:pPr>
    </w:p>
    <w:p w14:paraId="03C2EC89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Introduced automated reporting using Extent Reports, providing stakeholders with clear and concise insights into test results and project status.</w:t>
      </w:r>
    </w:p>
    <w:p w14:paraId="67F903E8" w14:textId="77777777" w:rsidR="002D3DB1" w:rsidRPr="00BD087B" w:rsidRDefault="002D3DB1" w:rsidP="002D3DB1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5717C7B4" w14:textId="77777777" w:rsidR="002D3DB1" w:rsidRDefault="002D3DB1" w:rsidP="002D3DB1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Challenges:</w:t>
      </w:r>
    </w:p>
    <w:p w14:paraId="465517DC" w14:textId="77777777" w:rsidR="002D3DB1" w:rsidRPr="00BD087B" w:rsidRDefault="002D3DB1" w:rsidP="002D3DB1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49813A19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Overcoming compatibility issues between different versions of software libraries and tools to ensure smooth execution of automation scripts.</w:t>
      </w:r>
    </w:p>
    <w:p w14:paraId="7D9EAF7D" w14:textId="77777777" w:rsidR="002D3DB1" w:rsidRPr="00BD087B" w:rsidRDefault="002D3DB1" w:rsidP="002D3DB1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4BBF4984" w14:textId="77777777" w:rsidR="002D3DB1" w:rsidRDefault="002D3DB1" w:rsidP="002D3DB1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Addressing scalability concerns in automation frameworks to accommodate the growing complexity of the project.</w:t>
      </w:r>
    </w:p>
    <w:p w14:paraId="04743794" w14:textId="77777777" w:rsidR="002D3DB1" w:rsidRPr="00BD087B" w:rsidRDefault="002D3DB1" w:rsidP="002D3DB1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60754E02" w14:textId="021717C7" w:rsidR="002D3DB1" w:rsidRPr="002D3DB1" w:rsidRDefault="002D3DB1" w:rsidP="00D506B1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Technologies Used: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TestNG, Cucumber, Extent Reports, Jenkins,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Selenium, Java,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Maven, Git</w:t>
      </w:r>
      <w:r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1C72B735" w14:textId="77777777" w:rsidR="002D3DB1" w:rsidRDefault="002D3DB1" w:rsidP="00D506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12ABA34E" w14:textId="77777777" w:rsidR="002D3DB1" w:rsidRDefault="002D3DB1" w:rsidP="00D506B1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5E09BEF6" w14:textId="11C8F3A5" w:rsidR="00910B38" w:rsidRPr="00B429BD" w:rsidRDefault="00910B38" w:rsidP="00D506B1">
      <w:pPr>
        <w:pStyle w:val="Line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B429BD">
        <w:rPr>
          <w:rFonts w:ascii="Times New Roman" w:hAnsi="Times New Roman" w:cs="Times New Roman"/>
          <w:b/>
          <w:bCs/>
          <w:noProof w:val="0"/>
          <w:sz w:val="24"/>
          <w:szCs w:val="24"/>
        </w:rPr>
        <w:t>HSBC EAPI</w:t>
      </w:r>
    </w:p>
    <w:p w14:paraId="550FD048" w14:textId="77777777" w:rsidR="009B0688" w:rsidRDefault="009B0688" w:rsidP="009B0688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5AB64680" w14:textId="74832697" w:rsidR="009B0688" w:rsidRDefault="009B0688" w:rsidP="009B0688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Project Overview: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Leading automation efforts for HSBC </w:t>
      </w:r>
      <w:r w:rsidR="00E73B70">
        <w:rPr>
          <w:rFonts w:ascii="Times New Roman" w:hAnsi="Times New Roman" w:cs="Times New Roman"/>
          <w:noProof w:val="0"/>
          <w:sz w:val="22"/>
          <w:szCs w:val="22"/>
        </w:rPr>
        <w:t>EAPI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project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, focusing on enhancing the efficiency and reliability of software testing processes across web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application.</w:t>
      </w:r>
    </w:p>
    <w:p w14:paraId="1DBB8F5E" w14:textId="77777777" w:rsidR="009B0688" w:rsidRPr="00BD087B" w:rsidRDefault="009B0688" w:rsidP="009B0688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3F77CE15" w14:textId="77777777" w:rsidR="009B0688" w:rsidRDefault="009B0688" w:rsidP="009B0688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Responsibilities:</w:t>
      </w:r>
    </w:p>
    <w:p w14:paraId="7229D9A9" w14:textId="77777777" w:rsidR="009B0688" w:rsidRPr="00BD087B" w:rsidRDefault="009B0688" w:rsidP="009B0688">
      <w:pPr>
        <w:pStyle w:val="Line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4A902706" w14:textId="77777777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Designed and implemented robust automation frameworks using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TestNG and Cucumber to ensure comprehensive test coverage and accurate reporting.</w:t>
      </w:r>
    </w:p>
    <w:p w14:paraId="507E185A" w14:textId="77777777" w:rsidR="009B0688" w:rsidRPr="00BD087B" w:rsidRDefault="009B0688" w:rsidP="009B0688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107911C2" w14:textId="4AE735F4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Completed over </w:t>
      </w:r>
      <w:r w:rsidR="00E73B70">
        <w:rPr>
          <w:rFonts w:ascii="Times New Roman" w:hAnsi="Times New Roman" w:cs="Times New Roman"/>
          <w:noProof w:val="0"/>
          <w:sz w:val="22"/>
          <w:szCs w:val="22"/>
        </w:rPr>
        <w:t>30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end-to-end test cases covering web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automation</w:t>
      </w:r>
      <w:r w:rsidR="00E73B70">
        <w:rPr>
          <w:rFonts w:ascii="Times New Roman" w:hAnsi="Times New Roman" w:cs="Times New Roman"/>
          <w:noProof w:val="0"/>
          <w:sz w:val="22"/>
          <w:szCs w:val="22"/>
        </w:rPr>
        <w:t xml:space="preserve"> with API validations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ensuring thorough validation of system functionality.</w:t>
      </w:r>
    </w:p>
    <w:p w14:paraId="0FAB09E2" w14:textId="77777777" w:rsidR="009B0688" w:rsidRDefault="009B0688" w:rsidP="009B0688">
      <w:pPr>
        <w:pStyle w:val="ListParagraph"/>
        <w:rPr>
          <w:rFonts w:ascii="Times New Roman" w:hAnsi="Times New Roman" w:cs="Times New Roman"/>
        </w:rPr>
      </w:pPr>
    </w:p>
    <w:p w14:paraId="2FA6E4BD" w14:textId="20174654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Automated Different types of </w:t>
      </w:r>
      <w:r w:rsidR="00FF09F8">
        <w:rPr>
          <w:rFonts w:ascii="Times New Roman" w:hAnsi="Times New Roman" w:cs="Times New Roman"/>
          <w:noProof w:val="0"/>
          <w:sz w:val="22"/>
          <w:szCs w:val="22"/>
        </w:rPr>
        <w:t>APIs</w:t>
      </w:r>
      <w:r w:rsidR="00032DC0">
        <w:rPr>
          <w:rFonts w:ascii="Times New Roman" w:hAnsi="Times New Roman" w:cs="Times New Roman"/>
          <w:noProof w:val="0"/>
          <w:sz w:val="22"/>
          <w:szCs w:val="22"/>
        </w:rPr>
        <w:t xml:space="preserve"> with con</w:t>
      </w:r>
      <w:r w:rsidR="00814067">
        <w:rPr>
          <w:rFonts w:ascii="Times New Roman" w:hAnsi="Times New Roman" w:cs="Times New Roman"/>
          <w:noProof w:val="0"/>
          <w:sz w:val="22"/>
          <w:szCs w:val="22"/>
        </w:rPr>
        <w:t>tract</w:t>
      </w:r>
      <w:r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6153EFFA" w14:textId="77777777" w:rsidR="00814067" w:rsidRDefault="00814067" w:rsidP="00814067">
      <w:pPr>
        <w:pStyle w:val="ListParagraph"/>
        <w:rPr>
          <w:rFonts w:ascii="Times New Roman" w:hAnsi="Times New Roman" w:cs="Times New Roman"/>
        </w:rPr>
      </w:pPr>
    </w:p>
    <w:p w14:paraId="543A72D3" w14:textId="1761A4D2" w:rsidR="00814067" w:rsidRDefault="00814067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Automated </w:t>
      </w:r>
      <w:r w:rsidR="00F16CD3">
        <w:rPr>
          <w:rFonts w:ascii="Times New Roman" w:hAnsi="Times New Roman" w:cs="Times New Roman"/>
          <w:noProof w:val="0"/>
          <w:sz w:val="22"/>
          <w:szCs w:val="22"/>
        </w:rPr>
        <w:t>Statements, Full Transfer, Quick Transfer, Accounts API calls.</w:t>
      </w:r>
    </w:p>
    <w:p w14:paraId="76CAF254" w14:textId="77777777" w:rsidR="00F16CD3" w:rsidRDefault="00F16CD3" w:rsidP="00F16CD3">
      <w:pPr>
        <w:pStyle w:val="ListParagraph"/>
        <w:rPr>
          <w:rFonts w:ascii="Times New Roman" w:hAnsi="Times New Roman" w:cs="Times New Roman"/>
        </w:rPr>
      </w:pPr>
    </w:p>
    <w:p w14:paraId="57190B14" w14:textId="3185871F" w:rsidR="00F16CD3" w:rsidRDefault="00F16CD3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>Va</w:t>
      </w:r>
      <w:r w:rsidR="00FF09F8">
        <w:rPr>
          <w:rFonts w:ascii="Times New Roman" w:hAnsi="Times New Roman" w:cs="Times New Roman"/>
          <w:noProof w:val="0"/>
          <w:sz w:val="22"/>
          <w:szCs w:val="22"/>
        </w:rPr>
        <w:t>l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idated </w:t>
      </w:r>
      <w:r w:rsidR="00FF09F8">
        <w:rPr>
          <w:rFonts w:ascii="Times New Roman" w:hAnsi="Times New Roman" w:cs="Times New Roman"/>
          <w:noProof w:val="0"/>
          <w:sz w:val="22"/>
          <w:szCs w:val="22"/>
        </w:rPr>
        <w:t xml:space="preserve">each API requests, </w:t>
      </w:r>
      <w:r w:rsidR="00C54981">
        <w:rPr>
          <w:rFonts w:ascii="Times New Roman" w:hAnsi="Times New Roman" w:cs="Times New Roman"/>
          <w:noProof w:val="0"/>
          <w:sz w:val="22"/>
          <w:szCs w:val="22"/>
        </w:rPr>
        <w:t>responses,</w:t>
      </w:r>
      <w:r w:rsidR="00FF09F8">
        <w:rPr>
          <w:rFonts w:ascii="Times New Roman" w:hAnsi="Times New Roman" w:cs="Times New Roman"/>
          <w:noProof w:val="0"/>
          <w:sz w:val="22"/>
          <w:szCs w:val="22"/>
        </w:rPr>
        <w:t xml:space="preserve"> and schema validations.</w:t>
      </w:r>
    </w:p>
    <w:p w14:paraId="576642D0" w14:textId="77777777" w:rsidR="009B0688" w:rsidRPr="00BD087B" w:rsidRDefault="009B0688" w:rsidP="009B0688">
      <w:pPr>
        <w:pStyle w:val="Line"/>
        <w:rPr>
          <w:rFonts w:ascii="Times New Roman" w:hAnsi="Times New Roman" w:cs="Times New Roman"/>
          <w:noProof w:val="0"/>
          <w:sz w:val="22"/>
          <w:szCs w:val="22"/>
        </w:rPr>
      </w:pPr>
    </w:p>
    <w:p w14:paraId="091E0A45" w14:textId="77777777" w:rsidR="009B0688" w:rsidRDefault="009B0688" w:rsidP="009B0688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Achievements:</w:t>
      </w:r>
    </w:p>
    <w:p w14:paraId="607CB156" w14:textId="77777777" w:rsidR="009B0688" w:rsidRPr="00BD087B" w:rsidRDefault="009B0688" w:rsidP="009B0688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2AAC19E5" w14:textId="77777777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Successfully implemented parallel test execution strategies, resulting in a significant reduction in test cycle times and improved overall efficiency.</w:t>
      </w:r>
    </w:p>
    <w:p w14:paraId="276A1E04" w14:textId="77777777" w:rsidR="009B0688" w:rsidRPr="00BD087B" w:rsidRDefault="009B0688" w:rsidP="009B0688">
      <w:pPr>
        <w:pStyle w:val="Line"/>
        <w:ind w:left="1080"/>
        <w:rPr>
          <w:rFonts w:ascii="Times New Roman" w:hAnsi="Times New Roman" w:cs="Times New Roman"/>
          <w:noProof w:val="0"/>
          <w:sz w:val="22"/>
          <w:szCs w:val="22"/>
        </w:rPr>
      </w:pPr>
    </w:p>
    <w:p w14:paraId="2D0E3F4B" w14:textId="77777777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Introduced automated reporting using Extent Reports, providing stakeholders with clear and concise insights into test results and project status.</w:t>
      </w:r>
    </w:p>
    <w:p w14:paraId="169EF0CC" w14:textId="77777777" w:rsidR="009B0688" w:rsidRPr="00BD087B" w:rsidRDefault="009B0688" w:rsidP="009B0688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6A887FB3" w14:textId="77777777" w:rsidR="009B0688" w:rsidRDefault="009B0688" w:rsidP="009B0688">
      <w:pPr>
        <w:pStyle w:val="Line"/>
        <w:numPr>
          <w:ilvl w:val="0"/>
          <w:numId w:val="20"/>
        </w:numPr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Challenges:</w:t>
      </w:r>
    </w:p>
    <w:p w14:paraId="1197DBB5" w14:textId="77777777" w:rsidR="009B0688" w:rsidRPr="00BD087B" w:rsidRDefault="009B0688" w:rsidP="009B0688">
      <w:pPr>
        <w:pStyle w:val="Line"/>
        <w:ind w:left="720"/>
        <w:rPr>
          <w:rFonts w:ascii="Times New Roman" w:hAnsi="Times New Roman" w:cs="Times New Roman"/>
          <w:b/>
          <w:bCs/>
          <w:noProof w:val="0"/>
          <w:sz w:val="22"/>
          <w:szCs w:val="22"/>
        </w:rPr>
      </w:pPr>
    </w:p>
    <w:p w14:paraId="09D474E4" w14:textId="77777777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Overcoming compatibility issues between different versions of software libraries and tools to ensure smooth execution of automation scripts.</w:t>
      </w:r>
    </w:p>
    <w:p w14:paraId="369502E7" w14:textId="77777777" w:rsidR="009B0688" w:rsidRPr="00BD087B" w:rsidRDefault="009B0688" w:rsidP="009B0688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0D9D3AFA" w14:textId="77777777" w:rsidR="009B0688" w:rsidRDefault="009B0688" w:rsidP="009B0688">
      <w:pPr>
        <w:pStyle w:val="Line"/>
        <w:numPr>
          <w:ilvl w:val="1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noProof w:val="0"/>
          <w:sz w:val="22"/>
          <w:szCs w:val="22"/>
        </w:rPr>
        <w:t>Addressing scalability concerns in automation frameworks to accommodate the growing complexity of the project.</w:t>
      </w:r>
    </w:p>
    <w:p w14:paraId="63EC413D" w14:textId="77777777" w:rsidR="009B0688" w:rsidRPr="00BD087B" w:rsidRDefault="009B0688" w:rsidP="009B0688">
      <w:pPr>
        <w:pStyle w:val="Line"/>
        <w:ind w:left="1440"/>
        <w:rPr>
          <w:rFonts w:ascii="Times New Roman" w:hAnsi="Times New Roman" w:cs="Times New Roman"/>
          <w:noProof w:val="0"/>
          <w:sz w:val="22"/>
          <w:szCs w:val="22"/>
        </w:rPr>
      </w:pPr>
    </w:p>
    <w:p w14:paraId="79792B94" w14:textId="2A5062C4" w:rsidR="00D506B1" w:rsidRPr="009B0688" w:rsidRDefault="009B0688" w:rsidP="009B0688">
      <w:pPr>
        <w:pStyle w:val="Line"/>
        <w:numPr>
          <w:ilvl w:val="0"/>
          <w:numId w:val="20"/>
        </w:numPr>
        <w:rPr>
          <w:rFonts w:ascii="Times New Roman" w:hAnsi="Times New Roman" w:cs="Times New Roman"/>
          <w:noProof w:val="0"/>
          <w:sz w:val="22"/>
          <w:szCs w:val="22"/>
        </w:rPr>
      </w:pPr>
      <w:r w:rsidRPr="00BD087B">
        <w:rPr>
          <w:rFonts w:ascii="Times New Roman" w:hAnsi="Times New Roman" w:cs="Times New Roman"/>
          <w:b/>
          <w:bCs/>
          <w:noProof w:val="0"/>
          <w:sz w:val="22"/>
          <w:szCs w:val="22"/>
        </w:rPr>
        <w:t>Technologies Used: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Junit,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 xml:space="preserve">TestNG, Cucumber, Extent Reports, Jenkins, 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Selenium, Java,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Maven,</w:t>
      </w:r>
      <w:r w:rsidR="00730712">
        <w:rPr>
          <w:rFonts w:ascii="Times New Roman" w:hAnsi="Times New Roman" w:cs="Times New Roman"/>
          <w:noProof w:val="0"/>
          <w:sz w:val="22"/>
          <w:szCs w:val="22"/>
        </w:rPr>
        <w:t xml:space="preserve"> Rest Assured, </w:t>
      </w:r>
      <w:r w:rsidRPr="00BD087B">
        <w:rPr>
          <w:rFonts w:ascii="Times New Roman" w:hAnsi="Times New Roman" w:cs="Times New Roman"/>
          <w:noProof w:val="0"/>
          <w:sz w:val="22"/>
          <w:szCs w:val="22"/>
        </w:rPr>
        <w:t>Git</w:t>
      </w:r>
      <w:r>
        <w:rPr>
          <w:rFonts w:ascii="Times New Roman" w:hAnsi="Times New Roman" w:cs="Times New Roman"/>
          <w:noProof w:val="0"/>
          <w:sz w:val="22"/>
          <w:szCs w:val="22"/>
        </w:rPr>
        <w:t>.</w:t>
      </w:r>
    </w:p>
    <w:p w14:paraId="03FB637B" w14:textId="77777777" w:rsidR="00CB4F39" w:rsidRDefault="00CB4F39" w:rsidP="00CB4F39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0187A355" w14:textId="77777777" w:rsidR="00C54981" w:rsidRPr="00CB4F39" w:rsidRDefault="00C54981" w:rsidP="00CB4F39">
      <w:pPr>
        <w:pStyle w:val="Line"/>
        <w:ind w:left="720"/>
        <w:rPr>
          <w:rFonts w:ascii="Times New Roman" w:hAnsi="Times New Roman" w:cs="Times New Roman"/>
          <w:noProof w:val="0"/>
          <w:sz w:val="22"/>
          <w:szCs w:val="22"/>
        </w:rPr>
      </w:pPr>
    </w:p>
    <w:p w14:paraId="379234E8" w14:textId="77777777" w:rsidR="005A01F8" w:rsidRDefault="005A01F8" w:rsidP="00145AD0">
      <w:pPr>
        <w:rPr>
          <w:rFonts w:ascii="Times New Roman" w:hAnsi="Times New Roman" w:cs="Times New Roman"/>
          <w:b/>
          <w:bCs/>
          <w:lang w:val="en-IN"/>
        </w:rPr>
      </w:pPr>
    </w:p>
    <w:p w14:paraId="2920D91A" w14:textId="3BE411F8" w:rsidR="00894BD5" w:rsidRPr="005A01F8" w:rsidRDefault="00145AD0" w:rsidP="00145AD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A01F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Software Engineer</w:t>
      </w:r>
      <w:r w:rsidRPr="005A01F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5A01F8">
        <w:rPr>
          <w:rFonts w:ascii="Times New Roman" w:hAnsi="Times New Roman" w:cs="Times New Roman"/>
          <w:bCs/>
          <w:sz w:val="24"/>
          <w:szCs w:val="24"/>
          <w:lang w:val="en-IN"/>
        </w:rPr>
        <w:t>| Capgemini | Hyderabad</w:t>
      </w:r>
    </w:p>
    <w:p w14:paraId="63EE81CD" w14:textId="6FD713D6" w:rsidR="00145AD0" w:rsidRPr="00B429BD" w:rsidRDefault="00145AD0" w:rsidP="00145AD0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br/>
      </w:r>
      <w:r w:rsidRPr="00B429BD">
        <w:rPr>
          <w:rFonts w:ascii="Times New Roman" w:hAnsi="Times New Roman" w:cs="Times New Roman"/>
          <w:b/>
          <w:sz w:val="24"/>
          <w:szCs w:val="24"/>
          <w:lang w:val="en-IN"/>
        </w:rPr>
        <w:t>HSBC Open Banking</w:t>
      </w:r>
    </w:p>
    <w:p w14:paraId="4FF66F63" w14:textId="77777777" w:rsidR="00145AD0" w:rsidRPr="00145AD0" w:rsidRDefault="00145AD0" w:rsidP="00145AD0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145AD0">
        <w:rPr>
          <w:rFonts w:ascii="Times New Roman" w:hAnsi="Times New Roman" w:cs="Times New Roman"/>
          <w:b/>
          <w:bCs/>
          <w:lang w:val="en-IN"/>
        </w:rPr>
        <w:t>Project Overview</w:t>
      </w:r>
      <w:r w:rsidRPr="00145AD0">
        <w:rPr>
          <w:rFonts w:ascii="Times New Roman" w:hAnsi="Times New Roman" w:cs="Times New Roman"/>
          <w:lang w:val="en-IN"/>
        </w:rPr>
        <w:t xml:space="preserve">: Played a key role in automation testing for HSBC Open Banking project, focusing on API automation with UI integration. Led the creation of end-to-end payments journeys for various payment types including AISP, COF, SIP, FDP, BACS, and IP. Completed 150 end-to-end scenarios and 200 API validation scenarios using </w:t>
      </w:r>
      <w:proofErr w:type="spellStart"/>
      <w:r w:rsidRPr="00145AD0">
        <w:rPr>
          <w:rFonts w:ascii="Times New Roman" w:hAnsi="Times New Roman" w:cs="Times New Roman"/>
          <w:lang w:val="en-IN"/>
        </w:rPr>
        <w:t>RestAssured</w:t>
      </w:r>
      <w:proofErr w:type="spellEnd"/>
      <w:r w:rsidRPr="00145AD0">
        <w:rPr>
          <w:rFonts w:ascii="Times New Roman" w:hAnsi="Times New Roman" w:cs="Times New Roman"/>
          <w:lang w:val="en-IN"/>
        </w:rPr>
        <w:t xml:space="preserve"> library. Additionally, implemented mobile automation using Appium for iOS and Android platforms, creating 40 end-to-end scenarios with parallel execution.</w:t>
      </w:r>
    </w:p>
    <w:p w14:paraId="3C1C019B" w14:textId="77777777" w:rsidR="00145AD0" w:rsidRPr="00145AD0" w:rsidRDefault="00145AD0" w:rsidP="00145AD0">
      <w:pPr>
        <w:numPr>
          <w:ilvl w:val="0"/>
          <w:numId w:val="21"/>
        </w:numPr>
        <w:rPr>
          <w:rFonts w:ascii="Times New Roman" w:hAnsi="Times New Roman" w:cs="Times New Roman"/>
          <w:b/>
          <w:lang w:val="en-IN"/>
        </w:rPr>
      </w:pPr>
      <w:r w:rsidRPr="00145AD0">
        <w:rPr>
          <w:rFonts w:ascii="Times New Roman" w:hAnsi="Times New Roman" w:cs="Times New Roman"/>
          <w:b/>
          <w:bCs/>
          <w:lang w:val="en-IN"/>
        </w:rPr>
        <w:t>Responsibilities:</w:t>
      </w:r>
    </w:p>
    <w:p w14:paraId="19766C94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 xml:space="preserve">Implemented API automation tests using </w:t>
      </w:r>
      <w:proofErr w:type="spellStart"/>
      <w:r w:rsidRPr="00145AD0">
        <w:rPr>
          <w:rFonts w:ascii="Times New Roman" w:hAnsi="Times New Roman" w:cs="Times New Roman"/>
          <w:bCs/>
          <w:lang w:val="en-IN"/>
        </w:rPr>
        <w:t>RestAssured</w:t>
      </w:r>
      <w:proofErr w:type="spellEnd"/>
      <w:r w:rsidRPr="00145AD0">
        <w:rPr>
          <w:rFonts w:ascii="Times New Roman" w:hAnsi="Times New Roman" w:cs="Times New Roman"/>
          <w:bCs/>
          <w:lang w:val="en-IN"/>
        </w:rPr>
        <w:t xml:space="preserve"> library, covering various payment types such as AISP, COF, SIP, FDP, BACS, and IP, ensuring comprehensive validation of API functionalities.</w:t>
      </w:r>
    </w:p>
    <w:p w14:paraId="6F30385D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Integrated UI automation with API calls to create end-to-end payments journeys, ensuring seamless user experiences for different payment scenarios.</w:t>
      </w:r>
    </w:p>
    <w:p w14:paraId="27EF3662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Conducted API validation scenarios to verify the accuracy and reliability of API responses across different payment types.</w:t>
      </w:r>
    </w:p>
    <w:p w14:paraId="1F0604FA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Utilized Appium for mobile automation, creating 40 end-to-end scenarios for iOS and Android platforms, and implemented parallel execution for efficient testing.</w:t>
      </w:r>
    </w:p>
    <w:p w14:paraId="44F9A736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Collaborated closely with team members to ensure the successful execution of automated tests and adherence to project timelines.</w:t>
      </w:r>
    </w:p>
    <w:p w14:paraId="3890ABE4" w14:textId="77777777" w:rsidR="00145AD0" w:rsidRPr="00145AD0" w:rsidRDefault="00145AD0" w:rsidP="00145AD0">
      <w:pPr>
        <w:numPr>
          <w:ilvl w:val="0"/>
          <w:numId w:val="21"/>
        </w:numPr>
        <w:rPr>
          <w:rFonts w:ascii="Times New Roman" w:hAnsi="Times New Roman" w:cs="Times New Roman"/>
          <w:b/>
          <w:lang w:val="en-IN"/>
        </w:rPr>
      </w:pPr>
      <w:r w:rsidRPr="00145AD0">
        <w:rPr>
          <w:rFonts w:ascii="Times New Roman" w:hAnsi="Times New Roman" w:cs="Times New Roman"/>
          <w:b/>
          <w:bCs/>
          <w:lang w:val="en-IN"/>
        </w:rPr>
        <w:t>Achievements:</w:t>
      </w:r>
    </w:p>
    <w:p w14:paraId="211F2B89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Successfully completed 150 end-to-end scenarios and 200 API validation scenarios, ensuring thorough validation of the payment processing system across various payment types.</w:t>
      </w:r>
    </w:p>
    <w:p w14:paraId="43D5FB37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Implemented parallel execution for mobile automation, enhancing testing efficiency and reducing testing time for iOS and Android platforms.</w:t>
      </w:r>
    </w:p>
    <w:p w14:paraId="03133BA9" w14:textId="77777777" w:rsidR="00145AD0" w:rsidRPr="00145AD0" w:rsidRDefault="00145AD0" w:rsidP="00145AD0">
      <w:pPr>
        <w:numPr>
          <w:ilvl w:val="0"/>
          <w:numId w:val="21"/>
        </w:numPr>
        <w:rPr>
          <w:rFonts w:ascii="Times New Roman" w:hAnsi="Times New Roman" w:cs="Times New Roman"/>
          <w:b/>
          <w:lang w:val="en-IN"/>
        </w:rPr>
      </w:pPr>
      <w:r w:rsidRPr="00145AD0">
        <w:rPr>
          <w:rFonts w:ascii="Times New Roman" w:hAnsi="Times New Roman" w:cs="Times New Roman"/>
          <w:b/>
          <w:bCs/>
          <w:lang w:val="en-IN"/>
        </w:rPr>
        <w:t>Challenges:</w:t>
      </w:r>
    </w:p>
    <w:p w14:paraId="13E46B3C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Overcoming integration challenges between API and UI automation frameworks to ensure seamless communication and data synchronization.</w:t>
      </w:r>
    </w:p>
    <w:p w14:paraId="3CF2900D" w14:textId="77777777" w:rsidR="00145AD0" w:rsidRPr="00145AD0" w:rsidRDefault="00145AD0" w:rsidP="00145AD0">
      <w:pPr>
        <w:numPr>
          <w:ilvl w:val="1"/>
          <w:numId w:val="21"/>
        </w:numPr>
        <w:rPr>
          <w:rFonts w:ascii="Times New Roman" w:hAnsi="Times New Roman" w:cs="Times New Roman"/>
          <w:bCs/>
          <w:lang w:val="en-IN"/>
        </w:rPr>
      </w:pPr>
      <w:r w:rsidRPr="00145AD0">
        <w:rPr>
          <w:rFonts w:ascii="Times New Roman" w:hAnsi="Times New Roman" w:cs="Times New Roman"/>
          <w:bCs/>
          <w:lang w:val="en-IN"/>
        </w:rPr>
        <w:t>Addressing compatibility issues between different mobile devices and operating systems to ensure reliable mobile automation testing.</w:t>
      </w:r>
    </w:p>
    <w:p w14:paraId="408D167E" w14:textId="68E9B2AC" w:rsidR="00145AD0" w:rsidRPr="00145AD0" w:rsidRDefault="00145AD0" w:rsidP="00145AD0">
      <w:pPr>
        <w:numPr>
          <w:ilvl w:val="0"/>
          <w:numId w:val="21"/>
        </w:numPr>
        <w:rPr>
          <w:rFonts w:ascii="Times New Roman" w:hAnsi="Times New Roman" w:cs="Times New Roman"/>
          <w:b/>
          <w:lang w:val="en-IN"/>
        </w:rPr>
      </w:pPr>
      <w:r w:rsidRPr="00145AD0">
        <w:rPr>
          <w:rFonts w:ascii="Times New Roman" w:hAnsi="Times New Roman" w:cs="Times New Roman"/>
          <w:b/>
          <w:bCs/>
          <w:lang w:val="en-IN"/>
        </w:rPr>
        <w:t>Technologies Used:</w:t>
      </w:r>
      <w:r w:rsidRPr="00145AD0">
        <w:rPr>
          <w:rFonts w:ascii="Times New Roman" w:hAnsi="Times New Roman" w:cs="Times New Roman"/>
          <w:b/>
          <w:lang w:val="en-IN"/>
        </w:rPr>
        <w:t xml:space="preserve"> </w:t>
      </w:r>
      <w:r w:rsidRPr="00145AD0">
        <w:rPr>
          <w:rFonts w:ascii="Times New Roman" w:hAnsi="Times New Roman" w:cs="Times New Roman"/>
          <w:bCs/>
          <w:lang w:val="en-IN"/>
        </w:rPr>
        <w:t>Rest</w:t>
      </w:r>
      <w:r w:rsidR="00730712">
        <w:rPr>
          <w:rFonts w:ascii="Times New Roman" w:hAnsi="Times New Roman" w:cs="Times New Roman"/>
          <w:bCs/>
          <w:lang w:val="en-IN"/>
        </w:rPr>
        <w:t xml:space="preserve"> </w:t>
      </w:r>
      <w:r w:rsidRPr="00145AD0">
        <w:rPr>
          <w:rFonts w:ascii="Times New Roman" w:hAnsi="Times New Roman" w:cs="Times New Roman"/>
          <w:bCs/>
          <w:lang w:val="en-IN"/>
        </w:rPr>
        <w:t>Assured, Selenium, Appium, API Testing Frameworks, UI Automation, TestNG, Java</w:t>
      </w:r>
    </w:p>
    <w:p w14:paraId="4F8112E9" w14:textId="516466BA" w:rsidR="00C86AAC" w:rsidRPr="007934DC" w:rsidRDefault="00021847" w:rsidP="00145AD0">
      <w:pPr>
        <w:rPr>
          <w:rStyle w:val="Heading2Char"/>
          <w:rFonts w:ascii="Times New Roman" w:hAnsi="Times New Roman" w:cs="Times New Roman"/>
          <w:b w:val="0"/>
        </w:rPr>
      </w:pPr>
      <w:r w:rsidRPr="00944816">
        <w:rPr>
          <w:rStyle w:val="NotBold"/>
          <w:rFonts w:ascii="Times New Roman" w:hAnsi="Times New Roman" w:cs="Times New Roman"/>
        </w:rPr>
        <w:tab/>
      </w:r>
    </w:p>
    <w:p w14:paraId="328DF926" w14:textId="77777777" w:rsidR="00D10A96" w:rsidRPr="00944816" w:rsidRDefault="00D10A96" w:rsidP="00DC1B52">
      <w:pPr>
        <w:rPr>
          <w:rStyle w:val="Heading2Char"/>
          <w:rFonts w:ascii="Times New Roman" w:hAnsi="Times New Roman" w:cs="Times New Roman"/>
          <w:sz w:val="18"/>
        </w:rPr>
      </w:pPr>
    </w:p>
    <w:p w14:paraId="0B9BEA05" w14:textId="77777777" w:rsidR="00D10A96" w:rsidRPr="00944816" w:rsidRDefault="00CA3626" w:rsidP="00F02E6B">
      <w:pPr>
        <w:pStyle w:val="Heading1"/>
        <w:rPr>
          <w:rFonts w:ascii="Times New Roman" w:hAnsi="Times New Roman" w:cs="Times New Roman"/>
          <w:b/>
          <w:szCs w:val="24"/>
        </w:rPr>
      </w:pPr>
      <w:sdt>
        <w:sdtPr>
          <w:rPr>
            <w:rFonts w:ascii="Times New Roman" w:hAnsi="Times New Roman" w:cs="Times New Roman"/>
            <w:b/>
            <w:szCs w:val="24"/>
          </w:rPr>
          <w:id w:val="728805515"/>
          <w:placeholder>
            <w:docPart w:val="3A85E593EAB64F338516E141D854AB8A"/>
          </w:placeholder>
          <w:temporary/>
          <w:showingPlcHdr/>
          <w15:appearance w15:val="hidden"/>
        </w:sdtPr>
        <w:sdtEndPr>
          <w:rPr>
            <w:b w:val="0"/>
            <w:szCs w:val="28"/>
          </w:rPr>
        </w:sdtEndPr>
        <w:sdtContent>
          <w:r w:rsidR="00D10A96" w:rsidRPr="00BA5B25">
            <w:rPr>
              <w:rFonts w:ascii="Times New Roman" w:hAnsi="Times New Roman" w:cs="Times New Roman"/>
              <w:b/>
              <w:bCs/>
            </w:rPr>
            <w:t>Education</w:t>
          </w:r>
        </w:sdtContent>
      </w:sdt>
    </w:p>
    <w:p w14:paraId="1E5BE8E9" w14:textId="7856911E" w:rsidR="0036647D" w:rsidRPr="00944816" w:rsidRDefault="00D10A96" w:rsidP="00372B08">
      <w:pPr>
        <w:pStyle w:val="Line"/>
        <w:rPr>
          <w:rStyle w:val="NotBold"/>
          <w:rFonts w:ascii="Times New Roman" w:hAnsi="Times New Roman" w:cs="Times New Roman"/>
          <w:b w:val="0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36B5578" wp14:editId="17BAA5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A1A06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  <w:r w:rsidR="00021847" w:rsidRPr="00944816">
        <w:rPr>
          <w:rStyle w:val="NotBold"/>
          <w:rFonts w:ascii="Times New Roman" w:hAnsi="Times New Roman" w:cs="Times New Roman"/>
        </w:rPr>
        <w:tab/>
      </w:r>
    </w:p>
    <w:p w14:paraId="3CD4F472" w14:textId="6809CA07" w:rsidR="00D10A96" w:rsidRPr="00944816" w:rsidRDefault="00DE410B" w:rsidP="0036647D">
      <w:pPr>
        <w:rPr>
          <w:rFonts w:ascii="Times New Roman" w:hAnsi="Times New Roman" w:cs="Times New Roman"/>
          <w:bCs/>
        </w:rPr>
      </w:pPr>
      <w:r w:rsidRPr="00944816">
        <w:rPr>
          <w:rFonts w:ascii="Times New Roman" w:hAnsi="Times New Roman" w:cs="Times New Roman"/>
          <w:bCs/>
        </w:rPr>
        <w:t>Bache</w:t>
      </w:r>
      <w:r w:rsidR="000D5A31" w:rsidRPr="00944816">
        <w:rPr>
          <w:rFonts w:ascii="Times New Roman" w:hAnsi="Times New Roman" w:cs="Times New Roman"/>
          <w:bCs/>
        </w:rPr>
        <w:t>lor of technology in Mechanical Engineering</w:t>
      </w:r>
      <w:r w:rsidR="000C1B31">
        <w:rPr>
          <w:rFonts w:ascii="Times New Roman" w:hAnsi="Times New Roman" w:cs="Times New Roman"/>
          <w:bCs/>
        </w:rPr>
        <w:t>,</w:t>
      </w:r>
    </w:p>
    <w:p w14:paraId="6C5806D6" w14:textId="7E0D3475" w:rsidR="00D10A96" w:rsidRPr="00944816" w:rsidRDefault="000D5A31" w:rsidP="0036647D">
      <w:pPr>
        <w:rPr>
          <w:rFonts w:ascii="Times New Roman" w:hAnsi="Times New Roman" w:cs="Times New Roman"/>
        </w:rPr>
      </w:pPr>
      <w:proofErr w:type="spellStart"/>
      <w:r w:rsidRPr="00944816">
        <w:rPr>
          <w:rFonts w:ascii="Times New Roman" w:hAnsi="Times New Roman" w:cs="Times New Roman"/>
        </w:rPr>
        <w:t>Sasi</w:t>
      </w:r>
      <w:proofErr w:type="spellEnd"/>
      <w:r w:rsidRPr="00944816">
        <w:rPr>
          <w:rFonts w:ascii="Times New Roman" w:hAnsi="Times New Roman" w:cs="Times New Roman"/>
        </w:rPr>
        <w:t xml:space="preserve"> Insti</w:t>
      </w:r>
      <w:r w:rsidR="006545E2" w:rsidRPr="00944816">
        <w:rPr>
          <w:rFonts w:ascii="Times New Roman" w:hAnsi="Times New Roman" w:cs="Times New Roman"/>
        </w:rPr>
        <w:t>tute of Technology and Engineering</w:t>
      </w:r>
      <w:r w:rsidR="0046248C" w:rsidRPr="00944816">
        <w:rPr>
          <w:rFonts w:ascii="Times New Roman" w:hAnsi="Times New Roman" w:cs="Times New Roman"/>
        </w:rPr>
        <w:t xml:space="preserve">, </w:t>
      </w:r>
      <w:proofErr w:type="spellStart"/>
      <w:r w:rsidR="0036647D" w:rsidRPr="00944816">
        <w:rPr>
          <w:rFonts w:ascii="Times New Roman" w:hAnsi="Times New Roman" w:cs="Times New Roman"/>
        </w:rPr>
        <w:t>Tadepalligudem</w:t>
      </w:r>
      <w:proofErr w:type="spellEnd"/>
    </w:p>
    <w:p w14:paraId="080B35E8" w14:textId="5A986587" w:rsidR="00D10A96" w:rsidRDefault="00372B08" w:rsidP="00D10A96">
      <w:pPr>
        <w:rPr>
          <w:rStyle w:val="Heading2Char"/>
          <w:rFonts w:ascii="Times New Roman" w:hAnsi="Times New Roman" w:cs="Times New Roman"/>
          <w:b w:val="0"/>
        </w:rPr>
      </w:pPr>
      <w:r w:rsidRPr="00944816">
        <w:rPr>
          <w:rFonts w:ascii="Times New Roman" w:hAnsi="Times New Roman" w:cs="Times New Roman"/>
        </w:rPr>
        <w:t>2020</w:t>
      </w:r>
      <w:r w:rsidR="000C1B31">
        <w:rPr>
          <w:rFonts w:ascii="Times New Roman" w:hAnsi="Times New Roman" w:cs="Times New Roman"/>
        </w:rPr>
        <w:t>.</w:t>
      </w:r>
    </w:p>
    <w:p w14:paraId="2C8F002F" w14:textId="77777777" w:rsidR="009C3B01" w:rsidRPr="00CA363D" w:rsidRDefault="009C3B01" w:rsidP="00D10A96">
      <w:pPr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p w14:paraId="311FC9FE" w14:textId="00F2CDDC" w:rsidR="00D10A96" w:rsidRPr="00BD087B" w:rsidRDefault="003F56FC" w:rsidP="00D10A96">
      <w:pPr>
        <w:pStyle w:val="Heading1"/>
        <w:rPr>
          <w:rStyle w:val="Heading1Char"/>
          <w:rFonts w:ascii="Times New Roman" w:hAnsi="Times New Roman" w:cs="Times New Roman"/>
          <w:b/>
          <w:bCs/>
          <w:caps/>
        </w:rPr>
      </w:pPr>
      <w:r w:rsidRPr="00353FC5">
        <w:rPr>
          <w:b/>
          <w:bCs/>
        </w:rPr>
        <w:t>certification</w:t>
      </w:r>
    </w:p>
    <w:p w14:paraId="2B94DE68" w14:textId="77777777" w:rsidR="00D10A96" w:rsidRPr="00944816" w:rsidRDefault="00D10A96" w:rsidP="00D10A96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E776EB4" wp14:editId="76DEE94C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0231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58090BE" w14:textId="39B649F5" w:rsidR="00EA2B8F" w:rsidRPr="00EA2B8F" w:rsidRDefault="00EA2B8F" w:rsidP="00EA2B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lang w:val="en-IN"/>
        </w:rPr>
      </w:pPr>
      <w:r w:rsidRPr="00EA2B8F">
        <w:rPr>
          <w:rFonts w:ascii="Times New Roman" w:hAnsi="Times New Roman" w:cs="Times New Roman"/>
          <w:bCs/>
          <w:lang w:val="en-IN"/>
        </w:rPr>
        <w:t>Basic Java Certification, Hacker Rank</w:t>
      </w:r>
    </w:p>
    <w:p w14:paraId="703DB272" w14:textId="77777777" w:rsidR="00EA2B8F" w:rsidRPr="00EA2B8F" w:rsidRDefault="00EA2B8F" w:rsidP="00EA2B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lang w:val="en-IN"/>
        </w:rPr>
      </w:pPr>
      <w:r w:rsidRPr="00EA2B8F">
        <w:rPr>
          <w:rFonts w:ascii="Times New Roman" w:hAnsi="Times New Roman" w:cs="Times New Roman"/>
          <w:bCs/>
          <w:lang w:val="en-IN"/>
        </w:rPr>
        <w:lastRenderedPageBreak/>
        <w:t>Agile Software Development, Coursera</w:t>
      </w:r>
    </w:p>
    <w:p w14:paraId="09F3AF10" w14:textId="6CC3D377" w:rsidR="00EA2B8F" w:rsidRPr="00EA2B8F" w:rsidRDefault="00C23103" w:rsidP="00EA2B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Selenium </w:t>
      </w:r>
      <w:r w:rsidR="00EA2B8F" w:rsidRPr="00EA2B8F">
        <w:rPr>
          <w:rFonts w:ascii="Times New Roman" w:hAnsi="Times New Roman" w:cs="Times New Roman"/>
          <w:bCs/>
          <w:lang w:val="en-IN"/>
        </w:rPr>
        <w:t>Automation Framework from Scratch, Coursera</w:t>
      </w:r>
    </w:p>
    <w:p w14:paraId="6A997606" w14:textId="435274E8" w:rsidR="00D10A96" w:rsidRDefault="00EA2B8F" w:rsidP="00EA2B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lang w:val="en-IN"/>
        </w:rPr>
      </w:pPr>
      <w:r w:rsidRPr="00EA2B8F">
        <w:rPr>
          <w:rFonts w:ascii="Times New Roman" w:hAnsi="Times New Roman" w:cs="Times New Roman"/>
          <w:bCs/>
          <w:lang w:val="en-IN"/>
        </w:rPr>
        <w:t>Maven Project Execution through Jenkins, Coursera</w:t>
      </w:r>
    </w:p>
    <w:p w14:paraId="08969F71" w14:textId="77777777" w:rsidR="00180C6A" w:rsidRDefault="00180C6A" w:rsidP="00180C6A">
      <w:pPr>
        <w:pStyle w:val="ListParagraph"/>
        <w:rPr>
          <w:rFonts w:ascii="Times New Roman" w:hAnsi="Times New Roman" w:cs="Times New Roman"/>
          <w:bCs/>
          <w:lang w:val="en-IN"/>
        </w:rPr>
      </w:pPr>
    </w:p>
    <w:p w14:paraId="0278A442" w14:textId="45752783" w:rsidR="00180C6A" w:rsidRPr="00BD087B" w:rsidRDefault="00180C6A" w:rsidP="00180C6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09332D">
        <w:rPr>
          <w:rFonts w:ascii="Times New Roman" w:hAnsi="Times New Roman" w:cs="Times New Roman"/>
          <w:b/>
          <w:bCs/>
        </w:rPr>
        <w:t>WARDS</w:t>
      </w:r>
    </w:p>
    <w:p w14:paraId="759DAC15" w14:textId="39CCBB76" w:rsidR="00353FC5" w:rsidRPr="00180C6A" w:rsidRDefault="00180C6A" w:rsidP="00180C6A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2AF14E29" wp14:editId="06504A06">
                <wp:extent cx="5943600" cy="0"/>
                <wp:effectExtent l="0" t="0" r="0" b="0"/>
                <wp:docPr id="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B962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55454B2" w14:textId="3BEB2C82" w:rsidR="000E3A1A" w:rsidRPr="001B3DD9" w:rsidRDefault="001B3DD9" w:rsidP="001B3D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lang w:val="en-IN"/>
        </w:rPr>
      </w:pPr>
      <w:r w:rsidRPr="001B3DD9">
        <w:rPr>
          <w:rFonts w:ascii="Times New Roman" w:hAnsi="Times New Roman" w:cs="Times New Roman"/>
          <w:bCs/>
          <w:lang w:val="en-IN"/>
        </w:rPr>
        <w:t>Received H1 Raising star award for outstanding performance in 2023 H1.</w:t>
      </w:r>
    </w:p>
    <w:p w14:paraId="7B5A4D89" w14:textId="77777777" w:rsidR="00BA5B25" w:rsidRPr="00EA2B8F" w:rsidRDefault="00BA5B25" w:rsidP="00BA5B25">
      <w:pPr>
        <w:pStyle w:val="ListParagraph"/>
        <w:rPr>
          <w:rFonts w:ascii="Times New Roman" w:hAnsi="Times New Roman" w:cs="Times New Roman"/>
          <w:bCs/>
          <w:lang w:val="en-IN"/>
        </w:rPr>
      </w:pPr>
    </w:p>
    <w:p w14:paraId="1C51B1F4" w14:textId="247C4E55" w:rsidR="00D10A96" w:rsidRPr="00BD087B" w:rsidRDefault="003F56FC" w:rsidP="00DC1B52">
      <w:pPr>
        <w:pStyle w:val="Heading1"/>
        <w:rPr>
          <w:rFonts w:ascii="Times New Roman" w:hAnsi="Times New Roman" w:cs="Times New Roman"/>
          <w:b/>
          <w:bCs/>
        </w:rPr>
      </w:pPr>
      <w:r w:rsidRPr="00BD087B">
        <w:rPr>
          <w:rFonts w:ascii="Times New Roman" w:hAnsi="Times New Roman" w:cs="Times New Roman"/>
          <w:b/>
          <w:bCs/>
        </w:rPr>
        <w:t>Language</w:t>
      </w:r>
    </w:p>
    <w:p w14:paraId="05249517" w14:textId="77777777" w:rsidR="00D10A96" w:rsidRPr="00944816" w:rsidRDefault="00D10A96" w:rsidP="00D10A96">
      <w:pPr>
        <w:pStyle w:val="Line"/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0A8F6D4" wp14:editId="4D120459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DC65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77856B7" w14:textId="1B84646E" w:rsidR="00D10A96" w:rsidRPr="00944816" w:rsidRDefault="00944816" w:rsidP="009448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English</w:t>
      </w:r>
    </w:p>
    <w:p w14:paraId="1DB189F3" w14:textId="2B1370E2" w:rsidR="00330036" w:rsidRPr="000E3A1A" w:rsidRDefault="00944816" w:rsidP="003300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4816">
        <w:rPr>
          <w:rFonts w:ascii="Times New Roman" w:hAnsi="Times New Roman" w:cs="Times New Roman"/>
        </w:rPr>
        <w:t>Telugu</w:t>
      </w:r>
    </w:p>
    <w:p w14:paraId="28EE8E0F" w14:textId="77777777" w:rsidR="00330036" w:rsidRPr="00944816" w:rsidRDefault="00330036" w:rsidP="00330036">
      <w:pPr>
        <w:pStyle w:val="ListParagraph"/>
        <w:rPr>
          <w:rFonts w:ascii="Times New Roman" w:hAnsi="Times New Roman" w:cs="Times New Roman"/>
        </w:rPr>
      </w:pPr>
    </w:p>
    <w:sectPr w:rsidR="00330036" w:rsidRPr="00944816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0265" w14:textId="77777777" w:rsidR="003C4429" w:rsidRDefault="003C4429">
      <w:r>
        <w:separator/>
      </w:r>
    </w:p>
  </w:endnote>
  <w:endnote w:type="continuationSeparator" w:id="0">
    <w:p w14:paraId="0C16CC6D" w14:textId="77777777" w:rsidR="003C4429" w:rsidRDefault="003C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A24C" w14:textId="77777777" w:rsidR="003C4429" w:rsidRDefault="003C4429">
      <w:r>
        <w:separator/>
      </w:r>
    </w:p>
  </w:footnote>
  <w:footnote w:type="continuationSeparator" w:id="0">
    <w:p w14:paraId="5B629827" w14:textId="77777777" w:rsidR="003C4429" w:rsidRDefault="003C4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A34CA"/>
    <w:multiLevelType w:val="hybridMultilevel"/>
    <w:tmpl w:val="BA44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069A9"/>
    <w:multiLevelType w:val="multilevel"/>
    <w:tmpl w:val="A43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317BD0"/>
    <w:multiLevelType w:val="hybridMultilevel"/>
    <w:tmpl w:val="65BC4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36DCC"/>
    <w:multiLevelType w:val="hybridMultilevel"/>
    <w:tmpl w:val="CF02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A54C8"/>
    <w:multiLevelType w:val="hybridMultilevel"/>
    <w:tmpl w:val="9AA88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B4EAB"/>
    <w:multiLevelType w:val="hybridMultilevel"/>
    <w:tmpl w:val="7110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A43CD1"/>
    <w:multiLevelType w:val="hybridMultilevel"/>
    <w:tmpl w:val="9FAAC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3334B"/>
    <w:multiLevelType w:val="multilevel"/>
    <w:tmpl w:val="FB3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0E4720"/>
    <w:multiLevelType w:val="hybridMultilevel"/>
    <w:tmpl w:val="CD92D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B3134"/>
    <w:multiLevelType w:val="multilevel"/>
    <w:tmpl w:val="894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6"/>
  </w:num>
  <w:num w:numId="12" w16cid:durableId="973682587">
    <w:abstractNumId w:val="17"/>
  </w:num>
  <w:num w:numId="13" w16cid:durableId="290981187">
    <w:abstractNumId w:val="20"/>
  </w:num>
  <w:num w:numId="14" w16cid:durableId="124279030">
    <w:abstractNumId w:val="10"/>
  </w:num>
  <w:num w:numId="15" w16cid:durableId="929702027">
    <w:abstractNumId w:val="12"/>
  </w:num>
  <w:num w:numId="16" w16cid:durableId="1644309915">
    <w:abstractNumId w:val="18"/>
  </w:num>
  <w:num w:numId="17" w16cid:durableId="1936400808">
    <w:abstractNumId w:val="21"/>
  </w:num>
  <w:num w:numId="18" w16cid:durableId="1730222326">
    <w:abstractNumId w:val="15"/>
  </w:num>
  <w:num w:numId="19" w16cid:durableId="1356691415">
    <w:abstractNumId w:val="19"/>
  </w:num>
  <w:num w:numId="20" w16cid:durableId="1433936940">
    <w:abstractNumId w:val="22"/>
  </w:num>
  <w:num w:numId="21" w16cid:durableId="808131929">
    <w:abstractNumId w:val="11"/>
  </w:num>
  <w:num w:numId="22" w16cid:durableId="1814709583">
    <w:abstractNumId w:val="13"/>
  </w:num>
  <w:num w:numId="23" w16cid:durableId="13020049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29"/>
    <w:rsid w:val="00016A20"/>
    <w:rsid w:val="00020F73"/>
    <w:rsid w:val="00021847"/>
    <w:rsid w:val="00032DC0"/>
    <w:rsid w:val="0003406D"/>
    <w:rsid w:val="000425C6"/>
    <w:rsid w:val="00044D31"/>
    <w:rsid w:val="00074316"/>
    <w:rsid w:val="00077115"/>
    <w:rsid w:val="000773EA"/>
    <w:rsid w:val="0009332D"/>
    <w:rsid w:val="000A78C2"/>
    <w:rsid w:val="000C1B31"/>
    <w:rsid w:val="000C2088"/>
    <w:rsid w:val="000C45A6"/>
    <w:rsid w:val="000C5155"/>
    <w:rsid w:val="000D1B89"/>
    <w:rsid w:val="000D3B0A"/>
    <w:rsid w:val="000D48C6"/>
    <w:rsid w:val="000D4EE6"/>
    <w:rsid w:val="000D5A31"/>
    <w:rsid w:val="000E23B9"/>
    <w:rsid w:val="000E3A1A"/>
    <w:rsid w:val="000E6AA4"/>
    <w:rsid w:val="000F1DC7"/>
    <w:rsid w:val="00122AA7"/>
    <w:rsid w:val="00144C13"/>
    <w:rsid w:val="00145AD0"/>
    <w:rsid w:val="00151155"/>
    <w:rsid w:val="001613CB"/>
    <w:rsid w:val="001622BD"/>
    <w:rsid w:val="001764A6"/>
    <w:rsid w:val="00180C6A"/>
    <w:rsid w:val="00192E2F"/>
    <w:rsid w:val="00194CAF"/>
    <w:rsid w:val="00194CCA"/>
    <w:rsid w:val="001B3DD9"/>
    <w:rsid w:val="001C1671"/>
    <w:rsid w:val="001C2B46"/>
    <w:rsid w:val="001D107E"/>
    <w:rsid w:val="001F1ADE"/>
    <w:rsid w:val="001F2A92"/>
    <w:rsid w:val="001F4A24"/>
    <w:rsid w:val="001F75DB"/>
    <w:rsid w:val="0020288A"/>
    <w:rsid w:val="002117CE"/>
    <w:rsid w:val="002256D0"/>
    <w:rsid w:val="00236D7F"/>
    <w:rsid w:val="00237EF0"/>
    <w:rsid w:val="002474A1"/>
    <w:rsid w:val="00254EBD"/>
    <w:rsid w:val="00277A50"/>
    <w:rsid w:val="00283C8C"/>
    <w:rsid w:val="0028502B"/>
    <w:rsid w:val="002A0482"/>
    <w:rsid w:val="002D3DB1"/>
    <w:rsid w:val="002E51C3"/>
    <w:rsid w:val="002F47D4"/>
    <w:rsid w:val="003125BC"/>
    <w:rsid w:val="00313AC6"/>
    <w:rsid w:val="0031599B"/>
    <w:rsid w:val="00320051"/>
    <w:rsid w:val="00330036"/>
    <w:rsid w:val="00337C64"/>
    <w:rsid w:val="00353FC5"/>
    <w:rsid w:val="00355FC2"/>
    <w:rsid w:val="0036516F"/>
    <w:rsid w:val="0036647D"/>
    <w:rsid w:val="00371D64"/>
    <w:rsid w:val="00372B08"/>
    <w:rsid w:val="00381FB1"/>
    <w:rsid w:val="003859CE"/>
    <w:rsid w:val="003A0D6E"/>
    <w:rsid w:val="003A3138"/>
    <w:rsid w:val="003C4429"/>
    <w:rsid w:val="003D5A64"/>
    <w:rsid w:val="003D617D"/>
    <w:rsid w:val="003E7996"/>
    <w:rsid w:val="003F3B40"/>
    <w:rsid w:val="003F56FC"/>
    <w:rsid w:val="003F698D"/>
    <w:rsid w:val="00416446"/>
    <w:rsid w:val="004459B3"/>
    <w:rsid w:val="00447670"/>
    <w:rsid w:val="00453BB4"/>
    <w:rsid w:val="0046248C"/>
    <w:rsid w:val="00472504"/>
    <w:rsid w:val="00475147"/>
    <w:rsid w:val="00475E08"/>
    <w:rsid w:val="00490268"/>
    <w:rsid w:val="004A1419"/>
    <w:rsid w:val="004C3892"/>
    <w:rsid w:val="004D407C"/>
    <w:rsid w:val="004E0E03"/>
    <w:rsid w:val="004E65F4"/>
    <w:rsid w:val="005119C1"/>
    <w:rsid w:val="005133A9"/>
    <w:rsid w:val="00515087"/>
    <w:rsid w:val="005300D7"/>
    <w:rsid w:val="00544307"/>
    <w:rsid w:val="0054445D"/>
    <w:rsid w:val="005539B6"/>
    <w:rsid w:val="005624E8"/>
    <w:rsid w:val="005648FD"/>
    <w:rsid w:val="00577F75"/>
    <w:rsid w:val="005929CA"/>
    <w:rsid w:val="005A01F8"/>
    <w:rsid w:val="005B7925"/>
    <w:rsid w:val="005D3456"/>
    <w:rsid w:val="005D4CD2"/>
    <w:rsid w:val="005E03E9"/>
    <w:rsid w:val="005F187E"/>
    <w:rsid w:val="005F373F"/>
    <w:rsid w:val="005F3EB7"/>
    <w:rsid w:val="006175D0"/>
    <w:rsid w:val="00620956"/>
    <w:rsid w:val="00627044"/>
    <w:rsid w:val="00636992"/>
    <w:rsid w:val="00643A0B"/>
    <w:rsid w:val="006545E2"/>
    <w:rsid w:val="00662D08"/>
    <w:rsid w:val="0067051D"/>
    <w:rsid w:val="0067346B"/>
    <w:rsid w:val="00677FC2"/>
    <w:rsid w:val="0068010B"/>
    <w:rsid w:val="006835CD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347A"/>
    <w:rsid w:val="00726583"/>
    <w:rsid w:val="00730712"/>
    <w:rsid w:val="0073379B"/>
    <w:rsid w:val="00762B12"/>
    <w:rsid w:val="00774A5C"/>
    <w:rsid w:val="007934DC"/>
    <w:rsid w:val="00793C6A"/>
    <w:rsid w:val="007B7043"/>
    <w:rsid w:val="007C1CD3"/>
    <w:rsid w:val="007C261F"/>
    <w:rsid w:val="007C51D0"/>
    <w:rsid w:val="007C6D48"/>
    <w:rsid w:val="007D1908"/>
    <w:rsid w:val="007D73FB"/>
    <w:rsid w:val="007E43AF"/>
    <w:rsid w:val="007F145F"/>
    <w:rsid w:val="00814067"/>
    <w:rsid w:val="0083346A"/>
    <w:rsid w:val="00835A4C"/>
    <w:rsid w:val="008631C9"/>
    <w:rsid w:val="0086381A"/>
    <w:rsid w:val="008857B1"/>
    <w:rsid w:val="008929FF"/>
    <w:rsid w:val="00894BD5"/>
    <w:rsid w:val="008B2D0D"/>
    <w:rsid w:val="008D14B3"/>
    <w:rsid w:val="008E1F80"/>
    <w:rsid w:val="008E435B"/>
    <w:rsid w:val="00910B38"/>
    <w:rsid w:val="0091372E"/>
    <w:rsid w:val="00936886"/>
    <w:rsid w:val="00944816"/>
    <w:rsid w:val="009719F3"/>
    <w:rsid w:val="00971A48"/>
    <w:rsid w:val="00972ECD"/>
    <w:rsid w:val="009B0688"/>
    <w:rsid w:val="009C3B01"/>
    <w:rsid w:val="009C55E7"/>
    <w:rsid w:val="009D777E"/>
    <w:rsid w:val="009F1514"/>
    <w:rsid w:val="009F3760"/>
    <w:rsid w:val="00A04EF2"/>
    <w:rsid w:val="00A239BF"/>
    <w:rsid w:val="00A46867"/>
    <w:rsid w:val="00A479BD"/>
    <w:rsid w:val="00A537EA"/>
    <w:rsid w:val="00A57923"/>
    <w:rsid w:val="00A657CF"/>
    <w:rsid w:val="00A74546"/>
    <w:rsid w:val="00A82923"/>
    <w:rsid w:val="00AB6CCF"/>
    <w:rsid w:val="00AC1526"/>
    <w:rsid w:val="00AC6978"/>
    <w:rsid w:val="00AE18D5"/>
    <w:rsid w:val="00AE5969"/>
    <w:rsid w:val="00B00A06"/>
    <w:rsid w:val="00B0548E"/>
    <w:rsid w:val="00B06F91"/>
    <w:rsid w:val="00B33C46"/>
    <w:rsid w:val="00B3639D"/>
    <w:rsid w:val="00B429BD"/>
    <w:rsid w:val="00B550F6"/>
    <w:rsid w:val="00B61032"/>
    <w:rsid w:val="00BA0F62"/>
    <w:rsid w:val="00BA5B25"/>
    <w:rsid w:val="00BB0D3D"/>
    <w:rsid w:val="00BC195E"/>
    <w:rsid w:val="00BD087B"/>
    <w:rsid w:val="00BD5B36"/>
    <w:rsid w:val="00BE5218"/>
    <w:rsid w:val="00BF21DA"/>
    <w:rsid w:val="00C056DC"/>
    <w:rsid w:val="00C225DD"/>
    <w:rsid w:val="00C23103"/>
    <w:rsid w:val="00C25521"/>
    <w:rsid w:val="00C26EDD"/>
    <w:rsid w:val="00C42843"/>
    <w:rsid w:val="00C54275"/>
    <w:rsid w:val="00C54981"/>
    <w:rsid w:val="00C667C7"/>
    <w:rsid w:val="00C67713"/>
    <w:rsid w:val="00C74AEB"/>
    <w:rsid w:val="00C75DC3"/>
    <w:rsid w:val="00C76749"/>
    <w:rsid w:val="00C773C5"/>
    <w:rsid w:val="00C85C68"/>
    <w:rsid w:val="00C86430"/>
    <w:rsid w:val="00C86AAC"/>
    <w:rsid w:val="00C904AF"/>
    <w:rsid w:val="00C90932"/>
    <w:rsid w:val="00CA03BC"/>
    <w:rsid w:val="00CA27C6"/>
    <w:rsid w:val="00CA363D"/>
    <w:rsid w:val="00CB25F0"/>
    <w:rsid w:val="00CB4F39"/>
    <w:rsid w:val="00CB7FC2"/>
    <w:rsid w:val="00CD6BEF"/>
    <w:rsid w:val="00CD7CDE"/>
    <w:rsid w:val="00D10A96"/>
    <w:rsid w:val="00D136AC"/>
    <w:rsid w:val="00D17D57"/>
    <w:rsid w:val="00D265CE"/>
    <w:rsid w:val="00D313DD"/>
    <w:rsid w:val="00D329C7"/>
    <w:rsid w:val="00D334C6"/>
    <w:rsid w:val="00D41422"/>
    <w:rsid w:val="00D469F8"/>
    <w:rsid w:val="00D506B1"/>
    <w:rsid w:val="00D54540"/>
    <w:rsid w:val="00D67AC5"/>
    <w:rsid w:val="00D77989"/>
    <w:rsid w:val="00D816B0"/>
    <w:rsid w:val="00DB7951"/>
    <w:rsid w:val="00DC1B52"/>
    <w:rsid w:val="00DE2BD0"/>
    <w:rsid w:val="00DE410B"/>
    <w:rsid w:val="00DE55F0"/>
    <w:rsid w:val="00DF055B"/>
    <w:rsid w:val="00E10969"/>
    <w:rsid w:val="00E2152F"/>
    <w:rsid w:val="00E36403"/>
    <w:rsid w:val="00E577A2"/>
    <w:rsid w:val="00E73B70"/>
    <w:rsid w:val="00E90506"/>
    <w:rsid w:val="00E9367B"/>
    <w:rsid w:val="00E93E90"/>
    <w:rsid w:val="00EA1D08"/>
    <w:rsid w:val="00EA2B8F"/>
    <w:rsid w:val="00EB043C"/>
    <w:rsid w:val="00EB514D"/>
    <w:rsid w:val="00EE49E1"/>
    <w:rsid w:val="00EF0CB5"/>
    <w:rsid w:val="00EF5D7C"/>
    <w:rsid w:val="00F02E6B"/>
    <w:rsid w:val="00F0479A"/>
    <w:rsid w:val="00F07766"/>
    <w:rsid w:val="00F16CD3"/>
    <w:rsid w:val="00F2656C"/>
    <w:rsid w:val="00F26C3B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A39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C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naveenreddybandi12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BAND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2A14C2FB23412F9197542F189AD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D1A3-81CD-44F4-9386-966F6A4504FB}"/>
      </w:docPartPr>
      <w:docPartBody>
        <w:p w:rsidR="00935410" w:rsidRDefault="00935410">
          <w:pPr>
            <w:pStyle w:val="542A14C2FB23412F9197542F189AD2D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381C349FEFA04CB99E62398AFFC1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4B06-9B35-4637-973D-F30ED3CC811D}"/>
      </w:docPartPr>
      <w:docPartBody>
        <w:p w:rsidR="00935410" w:rsidRDefault="00935410">
          <w:pPr>
            <w:pStyle w:val="381C349FEFA04CB99E62398AFFC1221A"/>
          </w:pPr>
          <w:r w:rsidRPr="00E90506">
            <w:t>Experience</w:t>
          </w:r>
        </w:p>
      </w:docPartBody>
    </w:docPart>
    <w:docPart>
      <w:docPartPr>
        <w:name w:val="3A85E593EAB64F338516E141D854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6BF8-3B5D-4C79-A88F-27AE21004848}"/>
      </w:docPartPr>
      <w:docPartBody>
        <w:p w:rsidR="00935410" w:rsidRDefault="00935410">
          <w:pPr>
            <w:pStyle w:val="3A85E593EAB64F338516E141D854AB8A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0"/>
    <w:rsid w:val="009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2A14C2FB23412F9197542F189AD2D2">
    <w:name w:val="542A14C2FB23412F9197542F189AD2D2"/>
  </w:style>
  <w:style w:type="paragraph" w:customStyle="1" w:styleId="381C349FEFA04CB99E62398AFFC1221A">
    <w:name w:val="381C349FEFA04CB99E62398AFFC1221A"/>
  </w:style>
  <w:style w:type="paragraph" w:customStyle="1" w:styleId="3A85E593EAB64F338516E141D854AB8A">
    <w:name w:val="3A85E593EAB64F338516E141D854AB8A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5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2024-04-24T14:52:00Z</dcterms:created>
  <dcterms:modified xsi:type="dcterms:W3CDTF">2024-04-28T14:29:00Z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